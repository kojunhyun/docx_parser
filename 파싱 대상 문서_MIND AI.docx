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7BDC3" w14:textId="5DB8BE4B" w:rsidR="00094A6E" w:rsidRPr="00CF7149" w:rsidRDefault="00DA6230" w:rsidP="00094A6E">
      <w:pPr>
        <w:pStyle w:val="1"/>
        <w:rPr>
          <w:rFonts w:ascii="현대하모니 L" w:hAnsi="현대하모니 L"/>
        </w:rPr>
      </w:pPr>
      <w:bookmarkStart w:id="0" w:name="_Toc202712111"/>
      <w:r w:rsidRPr="00CF7149">
        <w:rPr>
          <w:rFonts w:ascii="현대하모니 L" w:hAnsi="현대하모니 L" w:hint="eastAsia"/>
        </w:rPr>
        <w:t xml:space="preserve">문서 </w:t>
      </w:r>
      <w:r w:rsidR="00044113" w:rsidRPr="00CF7149">
        <w:rPr>
          <w:rFonts w:ascii="현대하모니 L" w:hAnsi="현대하모니 L" w:hint="eastAsia"/>
        </w:rPr>
        <w:t>개요</w:t>
      </w:r>
      <w:r w:rsidR="00AF4F8C" w:rsidRPr="00CF7149">
        <w:rPr>
          <w:rFonts w:ascii="현대하모니 L" w:hAnsi="현대하모니 L" w:hint="eastAsia"/>
        </w:rPr>
        <w:t xml:space="preserve"> (</w:t>
      </w:r>
      <w:r w:rsidR="003B3B40" w:rsidRPr="00CF7149">
        <w:rPr>
          <w:rFonts w:ascii="현대하모니 L" w:hAnsi="현대하모니 L"/>
        </w:rPr>
        <w:t>Introduction</w:t>
      </w:r>
      <w:r w:rsidR="00AF4F8C" w:rsidRPr="00CF7149">
        <w:rPr>
          <w:rFonts w:ascii="현대하모니 L" w:hAnsi="현대하모니 L"/>
        </w:rPr>
        <w:t>)</w:t>
      </w:r>
      <w:bookmarkEnd w:id="0"/>
    </w:p>
    <w:p w14:paraId="6B1CA5C1" w14:textId="326533CC" w:rsidR="00AF4F8C" w:rsidRPr="00CF7149" w:rsidRDefault="00AF4F8C" w:rsidP="00AF4F8C">
      <w:pPr>
        <w:pStyle w:val="20"/>
        <w:rPr>
          <w:rFonts w:ascii="현대하모니 L" w:hAnsi="현대하모니 L"/>
        </w:rPr>
      </w:pPr>
      <w:bookmarkStart w:id="1" w:name="_Toc202712112"/>
      <w:r w:rsidRPr="00CF7149">
        <w:rPr>
          <w:rFonts w:ascii="현대하모니 L" w:hAnsi="현대하모니 L" w:hint="eastAsia"/>
        </w:rPr>
        <w:t>목적</w:t>
      </w:r>
      <w:r w:rsidR="003B3B40" w:rsidRPr="00CF7149">
        <w:rPr>
          <w:rFonts w:ascii="현대하모니 L" w:hAnsi="현대하모니 L" w:hint="eastAsia"/>
        </w:rPr>
        <w:t xml:space="preserve"> </w:t>
      </w:r>
      <w:r w:rsidR="003B3B40" w:rsidRPr="00CF7149">
        <w:rPr>
          <w:rFonts w:ascii="현대하모니 L" w:hAnsi="현대하모니 L"/>
        </w:rPr>
        <w:t>(Objectives)</w:t>
      </w:r>
      <w:bookmarkEnd w:id="1"/>
    </w:p>
    <w:p w14:paraId="4999F054" w14:textId="2FD509C2" w:rsidR="00AF4F8C" w:rsidRPr="003B3AF2" w:rsidRDefault="003B3AF2" w:rsidP="00AF4F8C">
      <w:pPr>
        <w:rPr>
          <w:rFonts w:hAnsi="현대하모니 L"/>
          <w:color w:val="000000" w:themeColor="text1"/>
        </w:rPr>
      </w:pPr>
      <w:r w:rsidRPr="003B3AF2">
        <w:rPr>
          <w:color w:val="000000" w:themeColor="text1"/>
        </w:rPr>
        <w:t xml:space="preserve">본 문서는 당사의 </w:t>
      </w:r>
      <w:r w:rsidR="00E62F79">
        <w:rPr>
          <w:color w:val="000000" w:themeColor="text1"/>
        </w:rPr>
        <w:t>25MY</w:t>
      </w:r>
      <w:r w:rsidRPr="003B3AF2">
        <w:rPr>
          <w:color w:val="000000" w:themeColor="text1"/>
        </w:rPr>
        <w:t xml:space="preserve"> SBW 제어 시스템 소프트웨어에 대한 아키텍처 설계를 기술하기 위</w:t>
      </w:r>
      <w:r w:rsidR="00FB41C4">
        <w:rPr>
          <w:rFonts w:hint="eastAsia"/>
          <w:color w:val="000000" w:themeColor="text1"/>
        </w:rPr>
        <w:t>함이다</w:t>
      </w:r>
      <w:r w:rsidRPr="003B3AF2">
        <w:rPr>
          <w:color w:val="000000" w:themeColor="text1"/>
        </w:rPr>
        <w:t xml:space="preserve">. 시스템의 구성, 설계 결정 사항, 각 소프트웨어 모듈의 역할 및 인터페이스 정의를 통해 소프트웨어 구현의 일관성과 품질을 확보하는 것을 목적으로 </w:t>
      </w:r>
      <w:r w:rsidRPr="003B3AF2">
        <w:rPr>
          <w:rFonts w:hint="eastAsia"/>
          <w:color w:val="000000" w:themeColor="text1"/>
        </w:rPr>
        <w:t>한다.</w:t>
      </w:r>
    </w:p>
    <w:p w14:paraId="7F752EDC" w14:textId="00374A26" w:rsidR="00467EAC" w:rsidRPr="003B3AF2" w:rsidRDefault="00467EAC" w:rsidP="00467EAC">
      <w:pPr>
        <w:pStyle w:val="1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현대하모니 L" w:hAnsi="현대하모니 L"/>
          <w:color w:val="000000" w:themeColor="text1"/>
        </w:rPr>
      </w:pPr>
      <w:bookmarkStart w:id="2" w:name="_Toc202712114"/>
      <w:r w:rsidRPr="003B3AF2">
        <w:rPr>
          <w:rFonts w:ascii="현대하모니 L" w:hAnsi="현대하모니 L" w:hint="eastAsia"/>
          <w:color w:val="000000" w:themeColor="text1"/>
        </w:rPr>
        <w:t>시스템 개요</w:t>
      </w:r>
      <w:r w:rsidR="003B3B40" w:rsidRPr="003B3AF2">
        <w:rPr>
          <w:rFonts w:ascii="현대하모니 L" w:hAnsi="현대하모니 L" w:hint="eastAsia"/>
          <w:color w:val="000000" w:themeColor="text1"/>
        </w:rPr>
        <w:t xml:space="preserve"> </w:t>
      </w:r>
      <w:r w:rsidR="003B3B40" w:rsidRPr="003B3AF2">
        <w:rPr>
          <w:rFonts w:ascii="현대하모니 L" w:hAnsi="현대하모니 L"/>
          <w:color w:val="000000" w:themeColor="text1"/>
        </w:rPr>
        <w:t>(System overview)</w:t>
      </w:r>
      <w:bookmarkEnd w:id="2"/>
    </w:p>
    <w:p w14:paraId="4A3ACE49" w14:textId="7BCA685F" w:rsidR="00BE3CEB" w:rsidRPr="003B3AF2" w:rsidRDefault="00E62F79" w:rsidP="00BE3CEB">
      <w:pPr>
        <w:pStyle w:val="af5"/>
        <w:rPr>
          <w:rFonts w:hAnsi="현대하모니 L"/>
          <w:color w:val="000000" w:themeColor="text1"/>
        </w:rPr>
      </w:pPr>
      <w:r>
        <w:rPr>
          <w:color w:val="000000" w:themeColor="text1"/>
        </w:rPr>
        <w:t>25MY</w:t>
      </w:r>
      <w:r w:rsidR="003B3AF2" w:rsidRPr="003B3AF2">
        <w:rPr>
          <w:color w:val="000000" w:themeColor="text1"/>
        </w:rPr>
        <w:t xml:space="preserve"> SBW 시스템은 VCU(상위 제어기)로부터의 제어 신호를 수신하여 변속 동작을 수행하는 전자식 변속 시스템</w:t>
      </w:r>
      <w:r w:rsidR="003B3AF2">
        <w:rPr>
          <w:rFonts w:hint="eastAsia"/>
          <w:color w:val="000000" w:themeColor="text1"/>
        </w:rPr>
        <w:t>이다</w:t>
      </w:r>
      <w:r w:rsidR="003B3AF2" w:rsidRPr="003B3AF2">
        <w:rPr>
          <w:color w:val="000000" w:themeColor="text1"/>
        </w:rPr>
        <w:t>. 본 시스템은 운전자의 변속 의도를 반영하고, 차량의 상태에 따라 안전하게 구동되도록 설계되어 있</w:t>
      </w:r>
      <w:r w:rsidR="003B3AF2" w:rsidRPr="003B3AF2">
        <w:rPr>
          <w:rFonts w:hint="eastAsia"/>
          <w:color w:val="000000" w:themeColor="text1"/>
        </w:rPr>
        <w:t>다.</w:t>
      </w:r>
    </w:p>
    <w:p w14:paraId="1B2A48C7" w14:textId="44D85333" w:rsidR="003B3AF2" w:rsidRDefault="003B3AF2" w:rsidP="001609FF">
      <w:pPr>
        <w:pStyle w:val="af"/>
        <w:jc w:val="center"/>
        <w:rPr>
          <w:color w:val="FF0000"/>
        </w:rPr>
      </w:pPr>
      <w:r w:rsidRPr="003B3AF2">
        <w:rPr>
          <w:noProof/>
          <w:color w:val="FF0000"/>
        </w:rPr>
        <w:drawing>
          <wp:inline distT="0" distB="0" distL="0" distR="0" wp14:anchorId="39FC9721" wp14:editId="3FEF493A">
            <wp:extent cx="6188710" cy="4017010"/>
            <wp:effectExtent l="0" t="0" r="0" b="0"/>
            <wp:docPr id="572663945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63945" name="Picture 1" descr="A computer screen shot of a dia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F7DC" w14:textId="6C79E3EF" w:rsidR="001609FF" w:rsidRPr="006A0048" w:rsidRDefault="001609FF" w:rsidP="001609FF">
      <w:pPr>
        <w:pStyle w:val="af"/>
        <w:jc w:val="center"/>
        <w:rPr>
          <w:rFonts w:hAnsi="현대하모니 L"/>
          <w:b w:val="0"/>
          <w:iCs/>
          <w:color w:val="000000" w:themeColor="text1"/>
        </w:rPr>
      </w:pPr>
      <w:r w:rsidRPr="006A0048">
        <w:rPr>
          <w:color w:val="000000" w:themeColor="text1"/>
        </w:rPr>
        <w:t xml:space="preserve">그림 1 Internal block </w:t>
      </w:r>
      <w:r w:rsidR="003B3AF2" w:rsidRPr="006A0048">
        <w:rPr>
          <w:color w:val="000000" w:themeColor="text1"/>
        </w:rPr>
        <w:t>Diagram</w:t>
      </w:r>
    </w:p>
    <w:p w14:paraId="787E4798" w14:textId="77777777" w:rsidR="00467EAC" w:rsidRPr="006A0048" w:rsidRDefault="00467EAC" w:rsidP="00467EAC">
      <w:pPr>
        <w:rPr>
          <w:rFonts w:hAnsi="현대하모니 L"/>
          <w:color w:val="000000" w:themeColor="text1"/>
        </w:rPr>
      </w:pPr>
    </w:p>
    <w:p w14:paraId="482908AF" w14:textId="0A41ADE4" w:rsidR="00467EAC" w:rsidRPr="00B17283" w:rsidRDefault="00467EAC" w:rsidP="00467EAC">
      <w:pPr>
        <w:pStyle w:val="20"/>
        <w:numPr>
          <w:ilvl w:val="1"/>
          <w:numId w:val="1"/>
        </w:numPr>
        <w:spacing w:before="0" w:after="0"/>
        <w:ind w:right="200"/>
        <w:rPr>
          <w:rFonts w:ascii="현대하모니 L" w:hAnsi="현대하모니 L"/>
          <w:color w:val="000000" w:themeColor="text1"/>
        </w:rPr>
      </w:pPr>
      <w:bookmarkStart w:id="3" w:name="_Toc11420280"/>
      <w:bookmarkStart w:id="4" w:name="_Toc202712122"/>
      <w:r w:rsidRPr="00B17283">
        <w:rPr>
          <w:rFonts w:ascii="현대하모니 L" w:hAnsi="현대하모니 L" w:hint="eastAsia"/>
          <w:color w:val="000000" w:themeColor="text1"/>
        </w:rPr>
        <w:t xml:space="preserve">소프트웨어 </w:t>
      </w:r>
      <w:r w:rsidR="00D349A4" w:rsidRPr="00B17283">
        <w:rPr>
          <w:rFonts w:ascii="현대하모니 L" w:hAnsi="현대하모니 L" w:hint="eastAsia"/>
          <w:color w:val="000000" w:themeColor="text1"/>
        </w:rPr>
        <w:t>컴포넌트</w:t>
      </w:r>
      <w:r w:rsidRPr="00B17283">
        <w:rPr>
          <w:rFonts w:ascii="현대하모니 L" w:hAnsi="현대하모니 L" w:hint="eastAsia"/>
          <w:color w:val="000000" w:themeColor="text1"/>
        </w:rPr>
        <w:t xml:space="preserve"> 인터페이스</w:t>
      </w:r>
      <w:bookmarkEnd w:id="3"/>
      <w:r w:rsidR="003B3B40" w:rsidRPr="00B17283">
        <w:rPr>
          <w:rFonts w:ascii="현대하모니 L" w:hAnsi="현대하모니 L" w:hint="eastAsia"/>
          <w:color w:val="000000" w:themeColor="text1"/>
        </w:rPr>
        <w:t xml:space="preserve"> </w:t>
      </w:r>
      <w:r w:rsidR="003B3B40" w:rsidRPr="00B17283">
        <w:rPr>
          <w:rFonts w:ascii="현대하모니 L" w:hAnsi="현대하모니 L"/>
          <w:color w:val="000000" w:themeColor="text1"/>
        </w:rPr>
        <w:t>(Software module interface)</w:t>
      </w:r>
      <w:bookmarkEnd w:id="4"/>
    </w:p>
    <w:p w14:paraId="693EEE13" w14:textId="65023EAD" w:rsidR="00467EAC" w:rsidRPr="00B17283" w:rsidRDefault="00EC26DF" w:rsidP="00622143">
      <w:pPr>
        <w:pStyle w:val="3"/>
        <w:rPr>
          <w:rFonts w:ascii="현대하모니 L" w:hAnsi="현대하모니 L"/>
          <w:color w:val="000000" w:themeColor="text1"/>
        </w:rPr>
      </w:pPr>
      <w:r w:rsidRPr="00B17283">
        <w:rPr>
          <w:rFonts w:ascii="현대하모니 L" w:hAnsi="현대하모니 L" w:hint="eastAsia"/>
          <w:color w:val="000000" w:themeColor="text1"/>
        </w:rPr>
        <w:t>a</w:t>
      </w:r>
      <w:r w:rsidR="000B6A9A" w:rsidRPr="00B17283">
        <w:rPr>
          <w:rFonts w:ascii="현대하모니 L" w:hAnsi="현대하모니 L" w:hint="eastAsia"/>
          <w:color w:val="000000" w:themeColor="text1"/>
        </w:rPr>
        <w:t>pp_Asensing</w:t>
      </w:r>
    </w:p>
    <w:p w14:paraId="7105948F" w14:textId="52B1D53B" w:rsidR="00467EAC" w:rsidRPr="00B17283" w:rsidRDefault="00076828" w:rsidP="00467EAC">
      <w:pPr>
        <w:rPr>
          <w:rFonts w:hAnsi="현대하모니 L"/>
          <w:color w:val="000000" w:themeColor="text1"/>
        </w:rPr>
      </w:pPr>
      <w:r w:rsidRPr="00B17283">
        <w:rPr>
          <w:color w:val="000000" w:themeColor="text1"/>
        </w:rPr>
        <w:t>app_Asensing 컴포넌트는 Motor 전류 값을 ADC로 센싱하고 평균 전류값을 산출하는 역할을 수행한다.</w:t>
      </w:r>
    </w:p>
    <w:p w14:paraId="7E213093" w14:textId="15C1F01A" w:rsidR="00467EAC" w:rsidRPr="00B17283" w:rsidRDefault="00467EAC" w:rsidP="00E45CE7">
      <w:pPr>
        <w:pStyle w:val="4"/>
        <w:widowControl w:val="0"/>
        <w:numPr>
          <w:ilvl w:val="3"/>
          <w:numId w:val="1"/>
        </w:numPr>
        <w:wordWrap w:val="0"/>
        <w:autoSpaceDE w:val="0"/>
        <w:autoSpaceDN w:val="0"/>
        <w:spacing w:before="0" w:after="0"/>
        <w:jc w:val="both"/>
        <w:rPr>
          <w:rFonts w:ascii="현대하모니 L" w:hAnsi="현대하모니 L"/>
          <w:color w:val="000000" w:themeColor="text1"/>
        </w:rPr>
      </w:pPr>
      <w:r w:rsidRPr="00B17283">
        <w:rPr>
          <w:rFonts w:ascii="현대하모니 L" w:hAnsi="현대하모니 L" w:hint="eastAsia"/>
          <w:color w:val="000000" w:themeColor="text1"/>
        </w:rPr>
        <w:t>속성</w:t>
      </w:r>
      <w:r w:rsidR="003B3B40" w:rsidRPr="00B17283">
        <w:rPr>
          <w:rFonts w:ascii="현대하모니 L" w:hAnsi="현대하모니 L" w:hint="eastAsia"/>
          <w:color w:val="000000" w:themeColor="text1"/>
        </w:rPr>
        <w:t xml:space="preserve"> </w:t>
      </w:r>
      <w:r w:rsidR="00BE2A02" w:rsidRPr="00B17283">
        <w:rPr>
          <w:rFonts w:ascii="현대하모니 L" w:hAnsi="현대하모니 L"/>
          <w:color w:val="000000" w:themeColor="text1"/>
        </w:rPr>
        <w:t>(</w:t>
      </w:r>
      <w:r w:rsidR="00BE2A02" w:rsidRPr="00B17283">
        <w:rPr>
          <w:rFonts w:ascii="현대하모니 L" w:hAnsi="현대하모니 L" w:hint="eastAsia"/>
          <w:color w:val="000000" w:themeColor="text1"/>
        </w:rPr>
        <w:t>A</w:t>
      </w:r>
      <w:r w:rsidR="003B3B40" w:rsidRPr="00B17283">
        <w:rPr>
          <w:rFonts w:ascii="현대하모니 L" w:hAnsi="현대하모니 L"/>
          <w:color w:val="000000" w:themeColor="text1"/>
        </w:rPr>
        <w:t>ttributes)</w:t>
      </w: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4263"/>
      </w:tblGrid>
      <w:tr w:rsidR="00B17283" w:rsidRPr="00B17283" w14:paraId="05A8E457" w14:textId="77777777" w:rsidTr="00467EAC">
        <w:tc>
          <w:tcPr>
            <w:tcW w:w="4251" w:type="dxa"/>
            <w:shd w:val="clear" w:color="auto" w:fill="A8D08D"/>
          </w:tcPr>
          <w:p w14:paraId="36B258C5" w14:textId="3AB36B71" w:rsidR="00BE2A02" w:rsidRPr="00B17283" w:rsidRDefault="00BE2A02" w:rsidP="00467EAC">
            <w:pPr>
              <w:rPr>
                <w:rFonts w:hAnsi="현대하모니 L"/>
                <w:color w:val="000000" w:themeColor="text1"/>
                <w:szCs w:val="20"/>
              </w:rPr>
            </w:pPr>
            <w:r w:rsidRPr="00B17283">
              <w:rPr>
                <w:rFonts w:hAnsi="현대하모니 L" w:hint="eastAsia"/>
                <w:color w:val="000000" w:themeColor="text1"/>
                <w:szCs w:val="20"/>
              </w:rPr>
              <w:t>컴포넌트 ID</w:t>
            </w:r>
          </w:p>
        </w:tc>
        <w:tc>
          <w:tcPr>
            <w:tcW w:w="4263" w:type="dxa"/>
            <w:shd w:val="clear" w:color="auto" w:fill="auto"/>
          </w:tcPr>
          <w:p w14:paraId="730443C5" w14:textId="12D017E8" w:rsidR="00BE2A02" w:rsidRPr="00B17283" w:rsidRDefault="00BE2A02" w:rsidP="00467EAC">
            <w:pPr>
              <w:rPr>
                <w:rFonts w:hAnsi="현대하모니 L"/>
                <w:color w:val="000000" w:themeColor="text1"/>
                <w:szCs w:val="20"/>
              </w:rPr>
            </w:pPr>
            <w:r w:rsidRPr="00B17283">
              <w:rPr>
                <w:rFonts w:hAnsi="현대하모니 L" w:hint="eastAsia"/>
                <w:color w:val="000000" w:themeColor="text1"/>
                <w:szCs w:val="20"/>
              </w:rPr>
              <w:t>SBW_SWC_001</w:t>
            </w:r>
          </w:p>
        </w:tc>
      </w:tr>
      <w:tr w:rsidR="00B17283" w:rsidRPr="00B17283" w14:paraId="1A3FB04B" w14:textId="77777777" w:rsidTr="00467EAC">
        <w:tc>
          <w:tcPr>
            <w:tcW w:w="4251" w:type="dxa"/>
            <w:shd w:val="clear" w:color="auto" w:fill="A8D08D"/>
          </w:tcPr>
          <w:p w14:paraId="5EA95116" w14:textId="77777777" w:rsidR="00467EAC" w:rsidRPr="00B17283" w:rsidRDefault="00467EAC" w:rsidP="00467EAC">
            <w:pPr>
              <w:rPr>
                <w:rFonts w:hAnsi="현대하모니 L"/>
                <w:color w:val="000000" w:themeColor="text1"/>
                <w:szCs w:val="20"/>
              </w:rPr>
            </w:pPr>
            <w:r w:rsidRPr="00B17283">
              <w:rPr>
                <w:rFonts w:hAnsi="현대하모니 L" w:hint="eastAsia"/>
                <w:color w:val="000000" w:themeColor="text1"/>
                <w:szCs w:val="20"/>
              </w:rPr>
              <w:t>개발 형태 (신규/재사용/수정재사용)</w:t>
            </w:r>
          </w:p>
        </w:tc>
        <w:tc>
          <w:tcPr>
            <w:tcW w:w="4263" w:type="dxa"/>
            <w:shd w:val="clear" w:color="auto" w:fill="auto"/>
          </w:tcPr>
          <w:p w14:paraId="2098A005" w14:textId="77777777" w:rsidR="00467EAC" w:rsidRPr="00B17283" w:rsidRDefault="00467EAC" w:rsidP="00467EAC">
            <w:pPr>
              <w:rPr>
                <w:rFonts w:hAnsi="현대하모니 L"/>
                <w:color w:val="000000" w:themeColor="text1"/>
                <w:szCs w:val="20"/>
              </w:rPr>
            </w:pPr>
            <w:r w:rsidRPr="00B17283">
              <w:rPr>
                <w:rFonts w:hAnsi="현대하모니 L" w:hint="eastAsia"/>
                <w:color w:val="000000" w:themeColor="text1"/>
                <w:szCs w:val="20"/>
              </w:rPr>
              <w:t>신규</w:t>
            </w:r>
          </w:p>
        </w:tc>
      </w:tr>
      <w:tr w:rsidR="00B17283" w:rsidRPr="00B17283" w14:paraId="6BABF289" w14:textId="77777777" w:rsidTr="00467EAC">
        <w:tc>
          <w:tcPr>
            <w:tcW w:w="4251" w:type="dxa"/>
            <w:shd w:val="clear" w:color="auto" w:fill="A8D08D"/>
          </w:tcPr>
          <w:p w14:paraId="185AE3DF" w14:textId="1BDA2608" w:rsidR="00467EAC" w:rsidRPr="00B17283" w:rsidRDefault="00467EAC" w:rsidP="00467EAC">
            <w:pPr>
              <w:rPr>
                <w:rFonts w:hAnsi="현대하모니 L"/>
                <w:color w:val="000000" w:themeColor="text1"/>
                <w:szCs w:val="20"/>
              </w:rPr>
            </w:pPr>
            <w:r w:rsidRPr="00B17283">
              <w:rPr>
                <w:rFonts w:hAnsi="현대하모니 L" w:hint="eastAsia"/>
                <w:color w:val="000000" w:themeColor="text1"/>
                <w:szCs w:val="20"/>
              </w:rPr>
              <w:t>R</w:t>
            </w:r>
            <w:r w:rsidR="00BE2A02" w:rsidRPr="00B17283">
              <w:rPr>
                <w:rFonts w:hAnsi="현대하모니 L" w:hint="eastAsia"/>
                <w:color w:val="000000" w:themeColor="text1"/>
                <w:szCs w:val="20"/>
              </w:rPr>
              <w:t>elated ID</w:t>
            </w:r>
          </w:p>
        </w:tc>
        <w:tc>
          <w:tcPr>
            <w:tcW w:w="4263" w:type="dxa"/>
            <w:shd w:val="clear" w:color="auto" w:fill="auto"/>
          </w:tcPr>
          <w:p w14:paraId="71E4A572" w14:textId="72723BEB" w:rsidR="00467EAC" w:rsidRPr="00B17283" w:rsidRDefault="003F7B2A" w:rsidP="00467EAC">
            <w:pPr>
              <w:rPr>
                <w:rFonts w:hAnsi="현대하모니 L"/>
                <w:color w:val="000000" w:themeColor="text1"/>
                <w:szCs w:val="20"/>
              </w:rPr>
            </w:pPr>
            <w:r w:rsidRPr="00B17283">
              <w:rPr>
                <w:color w:val="000000" w:themeColor="text1"/>
              </w:rPr>
              <w:t xml:space="preserve">SNR_002, SNR_101, </w:t>
            </w:r>
            <w:r w:rsidR="00076828" w:rsidRPr="00B17283">
              <w:rPr>
                <w:color w:val="000000" w:themeColor="text1"/>
              </w:rPr>
              <w:t>SNR_120</w:t>
            </w:r>
          </w:p>
        </w:tc>
      </w:tr>
    </w:tbl>
    <w:p w14:paraId="32608B0B" w14:textId="77777777" w:rsidR="00467EAC" w:rsidRPr="00B17283" w:rsidRDefault="00467EAC" w:rsidP="00467EAC">
      <w:pPr>
        <w:pStyle w:val="aff7"/>
        <w:rPr>
          <w:rFonts w:ascii="현대하모니 L" w:eastAsia="현대하모니 L" w:hAnsi="현대하모니 L"/>
          <w:color w:val="000000" w:themeColor="text1"/>
        </w:rPr>
      </w:pPr>
    </w:p>
    <w:p w14:paraId="3CC2F9AA" w14:textId="7F53B491" w:rsidR="00467EAC" w:rsidRPr="00B17283" w:rsidRDefault="00467EAC" w:rsidP="00E45CE7">
      <w:pPr>
        <w:pStyle w:val="4"/>
        <w:widowControl w:val="0"/>
        <w:numPr>
          <w:ilvl w:val="3"/>
          <w:numId w:val="1"/>
        </w:numPr>
        <w:wordWrap w:val="0"/>
        <w:autoSpaceDE w:val="0"/>
        <w:autoSpaceDN w:val="0"/>
        <w:spacing w:before="0" w:after="0"/>
        <w:jc w:val="both"/>
        <w:rPr>
          <w:rFonts w:ascii="현대하모니 L" w:hAnsi="현대하모니 L"/>
          <w:color w:val="000000" w:themeColor="text1"/>
        </w:rPr>
      </w:pPr>
      <w:r w:rsidRPr="00B17283">
        <w:rPr>
          <w:rFonts w:ascii="현대하모니 L" w:hAnsi="현대하모니 L" w:hint="eastAsia"/>
          <w:color w:val="000000" w:themeColor="text1"/>
        </w:rPr>
        <w:lastRenderedPageBreak/>
        <w:t>데이터 인터페이스</w:t>
      </w:r>
      <w:r w:rsidR="003B3B40" w:rsidRPr="00B17283">
        <w:rPr>
          <w:rFonts w:ascii="현대하모니 L" w:hAnsi="현대하모니 L" w:hint="eastAsia"/>
          <w:color w:val="000000" w:themeColor="text1"/>
        </w:rPr>
        <w:t xml:space="preserve"> </w:t>
      </w:r>
      <w:r w:rsidR="003B3B40" w:rsidRPr="00B17283">
        <w:rPr>
          <w:rFonts w:ascii="현대하모니 L" w:hAnsi="현대하모니 L"/>
          <w:color w:val="000000" w:themeColor="text1"/>
        </w:rPr>
        <w:t>(Data interface)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3"/>
        <w:gridCol w:w="785"/>
        <w:gridCol w:w="1830"/>
        <w:gridCol w:w="4438"/>
      </w:tblGrid>
      <w:tr w:rsidR="00B17283" w:rsidRPr="00B17283" w14:paraId="73C7700B" w14:textId="77777777" w:rsidTr="007D025F">
        <w:tc>
          <w:tcPr>
            <w:tcW w:w="2702" w:type="dxa"/>
            <w:shd w:val="clear" w:color="auto" w:fill="F2F2F2"/>
            <w:vAlign w:val="center"/>
          </w:tcPr>
          <w:p w14:paraId="0036E6C0" w14:textId="77777777" w:rsidR="00A24A46" w:rsidRPr="00B17283" w:rsidRDefault="00A24A46" w:rsidP="007D025F">
            <w:pPr>
              <w:jc w:val="center"/>
              <w:rPr>
                <w:rFonts w:hAnsi="현대하모니 L"/>
                <w:color w:val="000000" w:themeColor="text1"/>
                <w:szCs w:val="20"/>
              </w:rPr>
            </w:pPr>
            <w:r w:rsidRPr="00B17283">
              <w:rPr>
                <w:rFonts w:hAnsi="현대하모니 L" w:hint="eastAsia"/>
                <w:color w:val="000000" w:themeColor="text1"/>
                <w:szCs w:val="20"/>
              </w:rPr>
              <w:t>변수</w:t>
            </w:r>
          </w:p>
        </w:tc>
        <w:tc>
          <w:tcPr>
            <w:tcW w:w="787" w:type="dxa"/>
            <w:shd w:val="clear" w:color="auto" w:fill="F2F2F2"/>
            <w:vAlign w:val="center"/>
          </w:tcPr>
          <w:p w14:paraId="553EF8D7" w14:textId="77777777" w:rsidR="00A24A46" w:rsidRPr="00B17283" w:rsidRDefault="00A24A46" w:rsidP="007D025F">
            <w:pPr>
              <w:jc w:val="center"/>
              <w:rPr>
                <w:rFonts w:hAnsi="현대하모니 L"/>
                <w:color w:val="000000" w:themeColor="text1"/>
                <w:szCs w:val="20"/>
              </w:rPr>
            </w:pPr>
            <w:r w:rsidRPr="00B17283">
              <w:rPr>
                <w:rFonts w:hAnsi="현대하모니 L" w:hint="eastAsia"/>
                <w:color w:val="000000" w:themeColor="text1"/>
                <w:szCs w:val="20"/>
              </w:rPr>
              <w:t>Data Type</w:t>
            </w:r>
          </w:p>
        </w:tc>
        <w:tc>
          <w:tcPr>
            <w:tcW w:w="1864" w:type="dxa"/>
            <w:shd w:val="clear" w:color="auto" w:fill="F2F2F2"/>
            <w:vAlign w:val="center"/>
          </w:tcPr>
          <w:p w14:paraId="6BDD2692" w14:textId="77777777" w:rsidR="00A24A46" w:rsidRPr="00B17283" w:rsidRDefault="00A24A46" w:rsidP="007D025F">
            <w:pPr>
              <w:jc w:val="center"/>
              <w:rPr>
                <w:rFonts w:hAnsi="현대하모니 L"/>
                <w:color w:val="000000" w:themeColor="text1"/>
                <w:szCs w:val="20"/>
              </w:rPr>
            </w:pPr>
            <w:r w:rsidRPr="00B17283">
              <w:rPr>
                <w:rFonts w:hAnsi="현대하모니 L" w:hint="eastAsia"/>
                <w:color w:val="000000" w:themeColor="text1"/>
                <w:szCs w:val="20"/>
              </w:rPr>
              <w:t>Valid Range</w:t>
            </w:r>
          </w:p>
        </w:tc>
        <w:tc>
          <w:tcPr>
            <w:tcW w:w="4536" w:type="dxa"/>
            <w:shd w:val="clear" w:color="auto" w:fill="F2F2F2"/>
            <w:vAlign w:val="center"/>
          </w:tcPr>
          <w:p w14:paraId="1E1DAECB" w14:textId="77777777" w:rsidR="00A24A46" w:rsidRPr="00B17283" w:rsidRDefault="00A24A46" w:rsidP="007D025F">
            <w:pPr>
              <w:jc w:val="center"/>
              <w:rPr>
                <w:rFonts w:hAnsi="현대하모니 L"/>
                <w:color w:val="000000" w:themeColor="text1"/>
                <w:szCs w:val="20"/>
              </w:rPr>
            </w:pPr>
            <w:r w:rsidRPr="00B17283">
              <w:rPr>
                <w:rFonts w:hAnsi="현대하모니 L" w:hint="eastAsia"/>
                <w:color w:val="000000" w:themeColor="text1"/>
                <w:szCs w:val="20"/>
              </w:rPr>
              <w:t>Description</w:t>
            </w:r>
          </w:p>
        </w:tc>
      </w:tr>
      <w:tr w:rsidR="00B17283" w:rsidRPr="00B17283" w14:paraId="143B4748" w14:textId="77777777" w:rsidTr="007D025F">
        <w:tc>
          <w:tcPr>
            <w:tcW w:w="2702" w:type="dxa"/>
            <w:shd w:val="clear" w:color="auto" w:fill="auto"/>
            <w:vAlign w:val="center"/>
          </w:tcPr>
          <w:p w14:paraId="45224F15" w14:textId="6B47ECD6" w:rsidR="00A24A46" w:rsidRPr="00B17283" w:rsidRDefault="006B35C0" w:rsidP="007D025F">
            <w:pPr>
              <w:jc w:val="center"/>
              <w:rPr>
                <w:rFonts w:hAnsi="현대하모니 L"/>
                <w:color w:val="000000" w:themeColor="text1"/>
                <w:szCs w:val="20"/>
              </w:rPr>
            </w:pPr>
            <w:r w:rsidRPr="00B17283">
              <w:rPr>
                <w:rFonts w:hAnsi="현대하모니 L"/>
                <w:color w:val="000000" w:themeColor="text1"/>
                <w:szCs w:val="20"/>
              </w:rPr>
              <w:t>APP_</w:t>
            </w:r>
            <w:r w:rsidRPr="00B17283">
              <w:rPr>
                <w:rFonts w:hAnsi="현대하모니 L" w:hint="eastAsia"/>
                <w:color w:val="000000" w:themeColor="text1"/>
                <w:szCs w:val="20"/>
              </w:rPr>
              <w:t>A</w:t>
            </w:r>
            <w:r w:rsidR="00A24A46" w:rsidRPr="00B17283">
              <w:rPr>
                <w:rFonts w:hAnsi="현대하모니 L"/>
                <w:color w:val="000000" w:themeColor="text1"/>
                <w:szCs w:val="20"/>
              </w:rPr>
              <w:t>SENSING_H_</w:t>
            </w:r>
          </w:p>
        </w:tc>
        <w:tc>
          <w:tcPr>
            <w:tcW w:w="787" w:type="dxa"/>
            <w:shd w:val="clear" w:color="auto" w:fill="auto"/>
            <w:vAlign w:val="center"/>
          </w:tcPr>
          <w:p w14:paraId="5040A07C" w14:textId="77777777" w:rsidR="00A24A46" w:rsidRPr="00B17283" w:rsidRDefault="00A24A46" w:rsidP="007D025F">
            <w:pPr>
              <w:jc w:val="center"/>
              <w:rPr>
                <w:rFonts w:hAnsi="현대하모니 L"/>
                <w:color w:val="000000" w:themeColor="text1"/>
                <w:szCs w:val="20"/>
              </w:rPr>
            </w:pPr>
            <w:r w:rsidRPr="00B17283">
              <w:rPr>
                <w:rFonts w:hAnsi="현대하모니 L" w:hint="eastAsia"/>
                <w:color w:val="000000" w:themeColor="text1"/>
                <w:szCs w:val="20"/>
              </w:rPr>
              <w:t>상수</w:t>
            </w:r>
          </w:p>
        </w:tc>
        <w:tc>
          <w:tcPr>
            <w:tcW w:w="1864" w:type="dxa"/>
            <w:shd w:val="clear" w:color="auto" w:fill="auto"/>
            <w:vAlign w:val="center"/>
          </w:tcPr>
          <w:p w14:paraId="5A59964D" w14:textId="77777777" w:rsidR="00A24A46" w:rsidRPr="00B17283" w:rsidRDefault="00A24A46" w:rsidP="007D025F">
            <w:pPr>
              <w:jc w:val="center"/>
              <w:rPr>
                <w:rFonts w:hAnsi="현대하모니 L"/>
                <w:color w:val="000000" w:themeColor="text1"/>
                <w:szCs w:val="20"/>
              </w:rPr>
            </w:pPr>
            <w:r w:rsidRPr="00B17283">
              <w:rPr>
                <w:rFonts w:hAnsi="현대하모니 L" w:hint="eastAsia"/>
                <w:color w:val="000000" w:themeColor="text1"/>
                <w:szCs w:val="20"/>
              </w:rPr>
              <w:t>-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9E7FF56" w14:textId="789AC533" w:rsidR="00A24A46" w:rsidRPr="00B17283" w:rsidRDefault="00EC459D" w:rsidP="007D025F">
            <w:pPr>
              <w:jc w:val="both"/>
              <w:rPr>
                <w:rFonts w:hAnsi="현대하모니 L"/>
                <w:color w:val="000000" w:themeColor="text1"/>
                <w:szCs w:val="20"/>
              </w:rPr>
            </w:pPr>
            <w:r w:rsidRPr="00B17283">
              <w:rPr>
                <w:color w:val="000000" w:themeColor="text1"/>
              </w:rPr>
              <w:t>app_Asensing 헤더 중복 사용 방지를 위한 매크로</w:t>
            </w:r>
          </w:p>
        </w:tc>
      </w:tr>
    </w:tbl>
    <w:p w14:paraId="0EDCCB64" w14:textId="77777777" w:rsidR="00E53F2A" w:rsidRPr="00B17283" w:rsidRDefault="00E53F2A" w:rsidP="00467EAC">
      <w:pPr>
        <w:rPr>
          <w:rFonts w:hAnsi="현대하모니 L"/>
          <w:color w:val="000000" w:themeColor="text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1"/>
        <w:gridCol w:w="785"/>
        <w:gridCol w:w="1829"/>
        <w:gridCol w:w="4431"/>
      </w:tblGrid>
      <w:tr w:rsidR="00B17283" w:rsidRPr="00B17283" w14:paraId="350D79A9" w14:textId="77777777" w:rsidTr="007D025F">
        <w:tc>
          <w:tcPr>
            <w:tcW w:w="2702" w:type="dxa"/>
            <w:shd w:val="clear" w:color="auto" w:fill="F2F2F2"/>
            <w:vAlign w:val="center"/>
          </w:tcPr>
          <w:p w14:paraId="003678A6" w14:textId="77777777" w:rsidR="00CD7AC2" w:rsidRPr="00B17283" w:rsidRDefault="00CD7AC2" w:rsidP="007D025F">
            <w:pPr>
              <w:jc w:val="center"/>
              <w:rPr>
                <w:rFonts w:hAnsi="현대하모니 L"/>
                <w:color w:val="000000" w:themeColor="text1"/>
                <w:szCs w:val="20"/>
              </w:rPr>
            </w:pPr>
            <w:r w:rsidRPr="00B17283">
              <w:rPr>
                <w:rFonts w:hAnsi="현대하모니 L" w:hint="eastAsia"/>
                <w:color w:val="000000" w:themeColor="text1"/>
                <w:szCs w:val="20"/>
              </w:rPr>
              <w:t>변수</w:t>
            </w:r>
          </w:p>
        </w:tc>
        <w:tc>
          <w:tcPr>
            <w:tcW w:w="787" w:type="dxa"/>
            <w:shd w:val="clear" w:color="auto" w:fill="F2F2F2"/>
            <w:vAlign w:val="center"/>
          </w:tcPr>
          <w:p w14:paraId="44BF1E71" w14:textId="77777777" w:rsidR="00CD7AC2" w:rsidRPr="00B17283" w:rsidRDefault="00CD7AC2" w:rsidP="007D025F">
            <w:pPr>
              <w:jc w:val="center"/>
              <w:rPr>
                <w:rFonts w:hAnsi="현대하모니 L"/>
                <w:color w:val="000000" w:themeColor="text1"/>
                <w:szCs w:val="20"/>
              </w:rPr>
            </w:pPr>
            <w:r w:rsidRPr="00B17283">
              <w:rPr>
                <w:rFonts w:hAnsi="현대하모니 L" w:hint="eastAsia"/>
                <w:color w:val="000000" w:themeColor="text1"/>
                <w:szCs w:val="20"/>
              </w:rPr>
              <w:t>Data Type</w:t>
            </w:r>
          </w:p>
        </w:tc>
        <w:tc>
          <w:tcPr>
            <w:tcW w:w="1864" w:type="dxa"/>
            <w:shd w:val="clear" w:color="auto" w:fill="F2F2F2"/>
            <w:vAlign w:val="center"/>
          </w:tcPr>
          <w:p w14:paraId="72FFC059" w14:textId="77777777" w:rsidR="00CD7AC2" w:rsidRPr="00B17283" w:rsidRDefault="00CD7AC2" w:rsidP="007D025F">
            <w:pPr>
              <w:jc w:val="center"/>
              <w:rPr>
                <w:rFonts w:hAnsi="현대하모니 L"/>
                <w:color w:val="000000" w:themeColor="text1"/>
                <w:szCs w:val="20"/>
              </w:rPr>
            </w:pPr>
            <w:r w:rsidRPr="00B17283">
              <w:rPr>
                <w:rFonts w:hAnsi="현대하모니 L" w:hint="eastAsia"/>
                <w:color w:val="000000" w:themeColor="text1"/>
                <w:szCs w:val="20"/>
              </w:rPr>
              <w:t>Valid Range</w:t>
            </w:r>
          </w:p>
        </w:tc>
        <w:tc>
          <w:tcPr>
            <w:tcW w:w="4536" w:type="dxa"/>
            <w:shd w:val="clear" w:color="auto" w:fill="F2F2F2"/>
            <w:vAlign w:val="center"/>
          </w:tcPr>
          <w:p w14:paraId="588302C1" w14:textId="77777777" w:rsidR="00CD7AC2" w:rsidRPr="00B17283" w:rsidRDefault="00CD7AC2" w:rsidP="007D025F">
            <w:pPr>
              <w:jc w:val="center"/>
              <w:rPr>
                <w:rFonts w:hAnsi="현대하모니 L"/>
                <w:color w:val="000000" w:themeColor="text1"/>
                <w:szCs w:val="20"/>
              </w:rPr>
            </w:pPr>
            <w:r w:rsidRPr="00B17283">
              <w:rPr>
                <w:rFonts w:hAnsi="현대하모니 L" w:hint="eastAsia"/>
                <w:color w:val="000000" w:themeColor="text1"/>
                <w:szCs w:val="20"/>
              </w:rPr>
              <w:t>Description</w:t>
            </w:r>
          </w:p>
        </w:tc>
      </w:tr>
      <w:tr w:rsidR="00B17283" w:rsidRPr="00B17283" w14:paraId="0F1CB139" w14:textId="77777777" w:rsidTr="007D025F">
        <w:tc>
          <w:tcPr>
            <w:tcW w:w="2702" w:type="dxa"/>
            <w:shd w:val="clear" w:color="auto" w:fill="auto"/>
            <w:vAlign w:val="center"/>
          </w:tcPr>
          <w:p w14:paraId="6101102D" w14:textId="3172A4E2" w:rsidR="00CD7AC2" w:rsidRPr="00B17283" w:rsidRDefault="00CD7AC2" w:rsidP="007D025F">
            <w:pPr>
              <w:jc w:val="center"/>
              <w:rPr>
                <w:rFonts w:hAnsi="현대하모니 L"/>
                <w:color w:val="000000" w:themeColor="text1"/>
                <w:szCs w:val="20"/>
              </w:rPr>
            </w:pPr>
            <w:r w:rsidRPr="00B17283">
              <w:rPr>
                <w:rFonts w:hAnsi="현대하모니 L"/>
                <w:color w:val="000000" w:themeColor="text1"/>
                <w:szCs w:val="20"/>
              </w:rPr>
              <w:t>USER_CUR_ADC_CNT</w:t>
            </w:r>
          </w:p>
        </w:tc>
        <w:tc>
          <w:tcPr>
            <w:tcW w:w="787" w:type="dxa"/>
            <w:shd w:val="clear" w:color="auto" w:fill="auto"/>
            <w:vAlign w:val="center"/>
          </w:tcPr>
          <w:p w14:paraId="00D668A4" w14:textId="77777777" w:rsidR="00CD7AC2" w:rsidRPr="00B17283" w:rsidRDefault="00CD7AC2" w:rsidP="007D025F">
            <w:pPr>
              <w:jc w:val="center"/>
              <w:rPr>
                <w:rFonts w:hAnsi="현대하모니 L"/>
                <w:color w:val="000000" w:themeColor="text1"/>
                <w:szCs w:val="20"/>
              </w:rPr>
            </w:pPr>
            <w:r w:rsidRPr="00B17283">
              <w:rPr>
                <w:rFonts w:hAnsi="현대하모니 L" w:hint="eastAsia"/>
                <w:color w:val="000000" w:themeColor="text1"/>
                <w:szCs w:val="20"/>
              </w:rPr>
              <w:t>상수</w:t>
            </w:r>
          </w:p>
        </w:tc>
        <w:tc>
          <w:tcPr>
            <w:tcW w:w="1864" w:type="dxa"/>
            <w:shd w:val="clear" w:color="auto" w:fill="auto"/>
            <w:vAlign w:val="center"/>
          </w:tcPr>
          <w:p w14:paraId="3C790A55" w14:textId="77777777" w:rsidR="00CD7AC2" w:rsidRPr="00B17283" w:rsidRDefault="00CD7AC2" w:rsidP="007D025F">
            <w:pPr>
              <w:jc w:val="center"/>
              <w:rPr>
                <w:rFonts w:hAnsi="현대하모니 L"/>
                <w:color w:val="000000" w:themeColor="text1"/>
                <w:szCs w:val="20"/>
              </w:rPr>
            </w:pPr>
            <w:r w:rsidRPr="00B17283">
              <w:rPr>
                <w:rFonts w:hAnsi="현대하모니 L" w:hint="eastAsia"/>
                <w:color w:val="000000" w:themeColor="text1"/>
                <w:szCs w:val="20"/>
              </w:rPr>
              <w:t>-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A8E45E9" w14:textId="60A686ED" w:rsidR="00CD7AC2" w:rsidRPr="00B17283" w:rsidRDefault="00CD7AC2" w:rsidP="007D025F">
            <w:pPr>
              <w:jc w:val="both"/>
              <w:rPr>
                <w:rFonts w:hAnsi="현대하모니 L"/>
                <w:color w:val="000000" w:themeColor="text1"/>
                <w:szCs w:val="20"/>
              </w:rPr>
            </w:pPr>
            <w:r w:rsidRPr="00B17283">
              <w:rPr>
                <w:rFonts w:hAnsi="현대하모니 L" w:hint="eastAsia"/>
                <w:color w:val="000000" w:themeColor="text1"/>
                <w:szCs w:val="20"/>
              </w:rPr>
              <w:t xml:space="preserve">평균 전류값 산출을 </w:t>
            </w:r>
            <w:r w:rsidRPr="00B17283">
              <w:rPr>
                <w:rFonts w:hAnsi="현대하모니 L" w:cs="바탕" w:hint="eastAsia"/>
                <w:color w:val="000000" w:themeColor="text1"/>
                <w:szCs w:val="20"/>
              </w:rPr>
              <w:t>위해 나누는 상수</w:t>
            </w:r>
          </w:p>
        </w:tc>
      </w:tr>
    </w:tbl>
    <w:p w14:paraId="61F77E82" w14:textId="1CD24129" w:rsidR="00A56AB2" w:rsidRPr="00B17283" w:rsidRDefault="00A56AB2" w:rsidP="00A56AB2">
      <w:pPr>
        <w:pStyle w:val="20"/>
        <w:widowControl w:val="0"/>
        <w:numPr>
          <w:ilvl w:val="1"/>
          <w:numId w:val="1"/>
        </w:numPr>
        <w:spacing w:before="0" w:after="0"/>
        <w:jc w:val="both"/>
        <w:rPr>
          <w:rFonts w:ascii="현대하모니 L" w:hAnsi="현대하모니 L"/>
          <w:color w:val="000000" w:themeColor="text1"/>
        </w:rPr>
      </w:pPr>
      <w:bookmarkStart w:id="5" w:name="_Toc11420285"/>
      <w:bookmarkStart w:id="6" w:name="_Toc202712127"/>
      <w:r w:rsidRPr="00B17283">
        <w:rPr>
          <w:rFonts w:ascii="현대하모니 L" w:hAnsi="현대하모니 L"/>
          <w:color w:val="000000" w:themeColor="text1"/>
        </w:rPr>
        <w:t>기능 별 상호 작용 명세</w:t>
      </w:r>
      <w:bookmarkEnd w:id="5"/>
      <w:r w:rsidRPr="00B17283">
        <w:rPr>
          <w:rFonts w:ascii="현대하모니 L" w:hAnsi="현대하모니 L"/>
          <w:color w:val="000000" w:themeColor="text1"/>
        </w:rPr>
        <w:t xml:space="preserve"> (Interoperability per function)</w:t>
      </w:r>
      <w:bookmarkEnd w:id="6"/>
    </w:p>
    <w:p w14:paraId="6725D722" w14:textId="1490C7AF" w:rsidR="00467EAC" w:rsidRPr="00B17283" w:rsidRDefault="00A56AB2" w:rsidP="00E45CE7">
      <w:pPr>
        <w:pStyle w:val="3"/>
        <w:widowControl w:val="0"/>
        <w:numPr>
          <w:ilvl w:val="2"/>
          <w:numId w:val="1"/>
        </w:numPr>
        <w:wordWrap w:val="0"/>
        <w:autoSpaceDE w:val="0"/>
        <w:autoSpaceDN w:val="0"/>
        <w:spacing w:before="0" w:after="0"/>
        <w:jc w:val="both"/>
        <w:rPr>
          <w:rFonts w:ascii="현대하모니 L" w:hAnsi="현대하모니 L"/>
          <w:color w:val="000000" w:themeColor="text1"/>
        </w:rPr>
      </w:pPr>
      <w:r w:rsidRPr="00B17283">
        <w:rPr>
          <w:rFonts w:ascii="현대하모니 L" w:hAnsi="현대하모니 L"/>
          <w:color w:val="000000" w:themeColor="text1"/>
        </w:rPr>
        <w:t>소프트웨어 일반 기능 (Software general functions)</w:t>
      </w:r>
    </w:p>
    <w:p w14:paraId="31BB2B17" w14:textId="757FF131" w:rsidR="00467EAC" w:rsidRPr="00B17283" w:rsidRDefault="00467EAC" w:rsidP="00467EAC">
      <w:pPr>
        <w:rPr>
          <w:rFonts w:hAnsi="현대하모니 L"/>
          <w:color w:val="000000" w:themeColor="text1"/>
        </w:rPr>
      </w:pPr>
      <w:r w:rsidRPr="00B17283">
        <w:rPr>
          <w:color w:val="000000" w:themeColor="text1"/>
        </w:rPr>
        <w:t>소</w:t>
      </w:r>
      <w:r w:rsidR="00CE3128" w:rsidRPr="00B17283">
        <w:rPr>
          <w:color w:val="000000" w:themeColor="text1"/>
        </w:rPr>
        <w:t>프트웨어 일반 기능 요구사항에 대한 구현은 다음과 같은 함수 단위로 정의된다.</w:t>
      </w:r>
    </w:p>
    <w:p w14:paraId="5879841B" w14:textId="24A76E47" w:rsidR="00A369AF" w:rsidRPr="00B17283" w:rsidRDefault="00A369AF" w:rsidP="00A369AF">
      <w:pPr>
        <w:pStyle w:val="4"/>
        <w:rPr>
          <w:rFonts w:ascii="현대하모니 L" w:hAnsi="현대하모니 L"/>
          <w:color w:val="000000" w:themeColor="text1"/>
        </w:rPr>
      </w:pPr>
      <w:r w:rsidRPr="00B17283">
        <w:rPr>
          <w:rFonts w:ascii="현대하모니 L" w:hAnsi="현대하모니 L" w:cs="바탕" w:hint="eastAsia"/>
          <w:color w:val="000000" w:themeColor="text1"/>
        </w:rPr>
        <w:t>위치 초기화 학습</w:t>
      </w:r>
    </w:p>
    <w:p w14:paraId="7470CEDE" w14:textId="029C2783" w:rsidR="00467EAC" w:rsidRPr="00B17283" w:rsidRDefault="00A369AF" w:rsidP="00A369AF">
      <w:pPr>
        <w:pStyle w:val="50"/>
        <w:rPr>
          <w:rFonts w:ascii="현대하모니 L" w:hAnsi="현대하모니 L"/>
          <w:color w:val="000000" w:themeColor="text1"/>
        </w:rPr>
      </w:pPr>
      <w:r w:rsidRPr="00B17283">
        <w:rPr>
          <w:rFonts w:ascii="현대하모니 L" w:hAnsi="현대하모니 L" w:cs="바탕" w:hint="eastAsia"/>
          <w:color w:val="000000" w:themeColor="text1"/>
        </w:rPr>
        <w:t>위치 초기화 학습</w:t>
      </w: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557"/>
      </w:tblGrid>
      <w:tr w:rsidR="00B17283" w:rsidRPr="00B17283" w14:paraId="27A876EF" w14:textId="77777777" w:rsidTr="00CF33FD">
        <w:tc>
          <w:tcPr>
            <w:tcW w:w="2405" w:type="dxa"/>
            <w:shd w:val="clear" w:color="auto" w:fill="F2F2F2" w:themeFill="background1" w:themeFillShade="F2"/>
          </w:tcPr>
          <w:p w14:paraId="26BD1FB9" w14:textId="77777777" w:rsidR="00467EAC" w:rsidRPr="00B17283" w:rsidRDefault="00467EAC" w:rsidP="00467EAC">
            <w:pPr>
              <w:rPr>
                <w:rFonts w:hAnsi="현대하모니 L"/>
                <w:color w:val="000000" w:themeColor="text1"/>
                <w:sz w:val="22"/>
              </w:rPr>
            </w:pPr>
            <w:r w:rsidRPr="00B17283">
              <w:rPr>
                <w:rFonts w:hAnsi="현대하모니 L" w:hint="eastAsia"/>
                <w:color w:val="000000" w:themeColor="text1"/>
                <w:sz w:val="22"/>
              </w:rPr>
              <w:t>Function Name</w:t>
            </w:r>
          </w:p>
        </w:tc>
        <w:tc>
          <w:tcPr>
            <w:tcW w:w="7557" w:type="dxa"/>
            <w:shd w:val="clear" w:color="auto" w:fill="auto"/>
          </w:tcPr>
          <w:p w14:paraId="4076C676" w14:textId="7632D04D" w:rsidR="00467EAC" w:rsidRPr="00B17283" w:rsidRDefault="00A369AF" w:rsidP="00467EAC">
            <w:pPr>
              <w:rPr>
                <w:rFonts w:hAnsi="현대하모니 L"/>
                <w:color w:val="000000" w:themeColor="text1"/>
                <w:sz w:val="22"/>
              </w:rPr>
            </w:pPr>
            <w:r w:rsidRPr="00B17283">
              <w:rPr>
                <w:rFonts w:hAnsi="현대하모니 L" w:cs="바탕" w:hint="eastAsia"/>
                <w:color w:val="000000" w:themeColor="text1"/>
                <w:sz w:val="22"/>
              </w:rPr>
              <w:t>위치 초기화 학습</w:t>
            </w:r>
          </w:p>
        </w:tc>
      </w:tr>
      <w:tr w:rsidR="00B17283" w:rsidRPr="00B17283" w14:paraId="1648E5BF" w14:textId="77777777" w:rsidTr="00CF33FD">
        <w:tc>
          <w:tcPr>
            <w:tcW w:w="2405" w:type="dxa"/>
            <w:shd w:val="clear" w:color="auto" w:fill="F2F2F2" w:themeFill="background1" w:themeFillShade="F2"/>
          </w:tcPr>
          <w:p w14:paraId="04E76F0B" w14:textId="77777777" w:rsidR="00467EAC" w:rsidRPr="00B17283" w:rsidRDefault="00467EAC" w:rsidP="00467EAC">
            <w:pPr>
              <w:rPr>
                <w:rFonts w:hAnsi="현대하모니 L"/>
                <w:color w:val="000000" w:themeColor="text1"/>
                <w:sz w:val="22"/>
              </w:rPr>
            </w:pPr>
            <w:r w:rsidRPr="00B17283">
              <w:rPr>
                <w:rFonts w:hAnsi="현대하모니 L" w:hint="eastAsia"/>
                <w:color w:val="000000" w:themeColor="text1"/>
                <w:sz w:val="22"/>
              </w:rPr>
              <w:t>Function Des</w:t>
            </w:r>
            <w:r w:rsidRPr="00B17283">
              <w:rPr>
                <w:rFonts w:hAnsi="현대하모니 L"/>
                <w:color w:val="000000" w:themeColor="text1"/>
                <w:sz w:val="22"/>
              </w:rPr>
              <w:t>ign ID</w:t>
            </w:r>
          </w:p>
        </w:tc>
        <w:tc>
          <w:tcPr>
            <w:tcW w:w="7557" w:type="dxa"/>
            <w:shd w:val="clear" w:color="auto" w:fill="auto"/>
          </w:tcPr>
          <w:p w14:paraId="3D9B9FA9" w14:textId="77777777" w:rsidR="00467EAC" w:rsidRPr="00B17283" w:rsidRDefault="00467EAC" w:rsidP="00467EAC">
            <w:pPr>
              <w:rPr>
                <w:rFonts w:hAnsi="현대하모니 L"/>
                <w:color w:val="000000" w:themeColor="text1"/>
                <w:sz w:val="22"/>
              </w:rPr>
            </w:pPr>
            <w:r w:rsidRPr="00B17283">
              <w:rPr>
                <w:rFonts w:hAnsi="현대하모니 L" w:hint="eastAsia"/>
                <w:color w:val="000000" w:themeColor="text1"/>
                <w:sz w:val="22"/>
              </w:rPr>
              <w:t>SW-FD</w:t>
            </w:r>
            <w:r w:rsidRPr="00B17283">
              <w:rPr>
                <w:rFonts w:ascii="바탕" w:eastAsia="바탕" w:hAnsi="바탕" w:cs="바탕" w:hint="eastAsia"/>
                <w:color w:val="000000" w:themeColor="text1"/>
                <w:sz w:val="22"/>
              </w:rPr>
              <w:t>–</w:t>
            </w:r>
            <w:r w:rsidRPr="00B17283">
              <w:rPr>
                <w:rFonts w:hAnsi="현대하모니 L"/>
                <w:color w:val="000000" w:themeColor="text1"/>
                <w:sz w:val="22"/>
              </w:rPr>
              <w:t xml:space="preserve"> 0001</w:t>
            </w:r>
          </w:p>
        </w:tc>
      </w:tr>
      <w:tr w:rsidR="00B17283" w:rsidRPr="00B17283" w14:paraId="6BF6287B" w14:textId="77777777" w:rsidTr="00CF33FD">
        <w:tc>
          <w:tcPr>
            <w:tcW w:w="2405" w:type="dxa"/>
            <w:shd w:val="clear" w:color="auto" w:fill="F2F2F2" w:themeFill="background1" w:themeFillShade="F2"/>
          </w:tcPr>
          <w:p w14:paraId="5012CC06" w14:textId="77777777" w:rsidR="00467EAC" w:rsidRPr="00B17283" w:rsidRDefault="00467EAC" w:rsidP="00467EAC">
            <w:pPr>
              <w:rPr>
                <w:rFonts w:hAnsi="현대하모니 L"/>
                <w:color w:val="000000" w:themeColor="text1"/>
                <w:sz w:val="22"/>
              </w:rPr>
            </w:pPr>
            <w:r w:rsidRPr="00B17283">
              <w:rPr>
                <w:rFonts w:hAnsi="현대하모니 L" w:hint="eastAsia"/>
                <w:color w:val="000000" w:themeColor="text1"/>
                <w:sz w:val="22"/>
              </w:rPr>
              <w:t>Function Objective</w:t>
            </w:r>
          </w:p>
        </w:tc>
        <w:tc>
          <w:tcPr>
            <w:tcW w:w="7557" w:type="dxa"/>
            <w:shd w:val="clear" w:color="auto" w:fill="auto"/>
          </w:tcPr>
          <w:p w14:paraId="7C29D5A5" w14:textId="449CCD45" w:rsidR="00467EAC" w:rsidRPr="00B17283" w:rsidRDefault="00EE6961" w:rsidP="00467EAC">
            <w:pPr>
              <w:rPr>
                <w:rFonts w:hAnsi="현대하모니 L"/>
                <w:color w:val="000000" w:themeColor="text1"/>
                <w:sz w:val="22"/>
              </w:rPr>
            </w:pPr>
            <w:r w:rsidRPr="00B17283">
              <w:rPr>
                <w:rFonts w:hAnsi="현대하모니 L" w:cs="바탕" w:hint="eastAsia"/>
                <w:color w:val="000000" w:themeColor="text1"/>
                <w:sz w:val="22"/>
              </w:rPr>
              <w:t>모터 위치 초기화</w:t>
            </w:r>
          </w:p>
        </w:tc>
      </w:tr>
      <w:tr w:rsidR="00B17283" w:rsidRPr="00B17283" w14:paraId="0C08B92E" w14:textId="77777777" w:rsidTr="00CF33FD">
        <w:tc>
          <w:tcPr>
            <w:tcW w:w="2405" w:type="dxa"/>
            <w:shd w:val="clear" w:color="auto" w:fill="F2F2F2" w:themeFill="background1" w:themeFillShade="F2"/>
          </w:tcPr>
          <w:p w14:paraId="5D7BD52B" w14:textId="77777777" w:rsidR="00467EAC" w:rsidRPr="00B17283" w:rsidRDefault="00467EAC" w:rsidP="00467EAC">
            <w:pPr>
              <w:rPr>
                <w:rFonts w:hAnsi="현대하모니 L"/>
                <w:color w:val="000000" w:themeColor="text1"/>
                <w:sz w:val="22"/>
              </w:rPr>
            </w:pPr>
            <w:r w:rsidRPr="00B17283">
              <w:rPr>
                <w:rFonts w:hAnsi="현대하모니 L" w:hint="eastAsia"/>
                <w:color w:val="000000" w:themeColor="text1"/>
                <w:sz w:val="22"/>
              </w:rPr>
              <w:t>Dy</w:t>
            </w:r>
            <w:r w:rsidRPr="00B17283">
              <w:rPr>
                <w:rFonts w:hAnsi="현대하모니 L"/>
                <w:color w:val="000000" w:themeColor="text1"/>
                <w:sz w:val="22"/>
              </w:rPr>
              <w:t>namic behavior</w:t>
            </w:r>
          </w:p>
        </w:tc>
        <w:tc>
          <w:tcPr>
            <w:tcW w:w="7557" w:type="dxa"/>
            <w:shd w:val="clear" w:color="auto" w:fill="auto"/>
          </w:tcPr>
          <w:p w14:paraId="72ADAE68" w14:textId="26D3518D" w:rsidR="00EE6961" w:rsidRPr="00B17283" w:rsidRDefault="00B30A09" w:rsidP="00467EAC">
            <w:pPr>
              <w:rPr>
                <w:rFonts w:hAnsi="현대하모니 L"/>
                <w:color w:val="000000" w:themeColor="text1"/>
                <w:sz w:val="22"/>
              </w:rPr>
            </w:pPr>
            <w:r w:rsidRPr="00B17283">
              <w:rPr>
                <w:noProof/>
                <w:color w:val="000000" w:themeColor="text1"/>
              </w:rPr>
              <w:drawing>
                <wp:inline distT="0" distB="0" distL="0" distR="0" wp14:anchorId="13EC5136" wp14:editId="5064FA95">
                  <wp:extent cx="3671247" cy="3597107"/>
                  <wp:effectExtent l="0" t="0" r="0" b="0"/>
                  <wp:docPr id="11175278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52786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798" cy="360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283" w:rsidRPr="00B17283" w14:paraId="269774A1" w14:textId="77777777" w:rsidTr="00CF33FD">
        <w:tc>
          <w:tcPr>
            <w:tcW w:w="2405" w:type="dxa"/>
            <w:shd w:val="clear" w:color="auto" w:fill="F2F2F2" w:themeFill="background1" w:themeFillShade="F2"/>
          </w:tcPr>
          <w:p w14:paraId="45B4D4AE" w14:textId="77777777" w:rsidR="00467EAC" w:rsidRPr="00B17283" w:rsidRDefault="00467EAC" w:rsidP="00467EAC">
            <w:pPr>
              <w:rPr>
                <w:rFonts w:hAnsi="현대하모니 L"/>
                <w:color w:val="000000" w:themeColor="text1"/>
                <w:sz w:val="22"/>
              </w:rPr>
            </w:pPr>
            <w:r w:rsidRPr="00B17283">
              <w:rPr>
                <w:rFonts w:hAnsi="현대하모니 L" w:hint="eastAsia"/>
                <w:color w:val="000000" w:themeColor="text1"/>
                <w:sz w:val="22"/>
              </w:rPr>
              <w:t>Function Descriptio</w:t>
            </w:r>
            <w:r w:rsidRPr="00B17283">
              <w:rPr>
                <w:rFonts w:hAnsi="현대하모니 L"/>
                <w:color w:val="000000" w:themeColor="text1"/>
                <w:sz w:val="22"/>
              </w:rPr>
              <w:t>n</w:t>
            </w:r>
          </w:p>
        </w:tc>
        <w:tc>
          <w:tcPr>
            <w:tcW w:w="7557" w:type="dxa"/>
            <w:shd w:val="clear" w:color="auto" w:fill="auto"/>
          </w:tcPr>
          <w:p w14:paraId="454FEF2D" w14:textId="386E188E" w:rsidR="00D71297" w:rsidRPr="00B17283" w:rsidRDefault="00B30A09" w:rsidP="00043483">
            <w:pPr>
              <w:rPr>
                <w:rFonts w:hAnsi="현대하모니 L" w:cs="바탕"/>
                <w:color w:val="000000" w:themeColor="text1"/>
                <w:sz w:val="22"/>
              </w:rPr>
            </w:pPr>
            <w:r w:rsidRPr="00B17283">
              <w:rPr>
                <w:color w:val="000000" w:themeColor="text1"/>
              </w:rPr>
              <w:t>소프트웨어는 시스템 초기화 완료 후 P단 위치가 확인되면 모터를 N단 방향으로 일정 거리만큼 이동시켜 기준 위치를 학습한다. 이 동작은 전원 인가 후 최초 1회 수행된다.</w:t>
            </w:r>
          </w:p>
        </w:tc>
      </w:tr>
      <w:tr w:rsidR="00B17283" w:rsidRPr="00B17283" w14:paraId="1AFF4D17" w14:textId="77777777" w:rsidTr="00CF33FD">
        <w:tc>
          <w:tcPr>
            <w:tcW w:w="2405" w:type="dxa"/>
            <w:shd w:val="clear" w:color="auto" w:fill="F2F2F2" w:themeFill="background1" w:themeFillShade="F2"/>
          </w:tcPr>
          <w:p w14:paraId="1B6211D1" w14:textId="18B6EABC" w:rsidR="00467EAC" w:rsidRPr="00B17283" w:rsidRDefault="0014284B" w:rsidP="00467EAC">
            <w:pPr>
              <w:rPr>
                <w:rFonts w:hAnsi="현대하모니 L"/>
                <w:color w:val="000000" w:themeColor="text1"/>
                <w:sz w:val="22"/>
              </w:rPr>
            </w:pPr>
            <w:r w:rsidRPr="00B17283">
              <w:rPr>
                <w:rFonts w:hAnsi="현대하모니 L" w:hint="eastAsia"/>
                <w:color w:val="000000" w:themeColor="text1"/>
                <w:sz w:val="22"/>
              </w:rPr>
              <w:t>Related ID</w:t>
            </w:r>
          </w:p>
        </w:tc>
        <w:tc>
          <w:tcPr>
            <w:tcW w:w="7557" w:type="dxa"/>
            <w:shd w:val="clear" w:color="auto" w:fill="auto"/>
          </w:tcPr>
          <w:p w14:paraId="1C5243CA" w14:textId="0691D0C3" w:rsidR="00467EAC" w:rsidRPr="00B17283" w:rsidRDefault="2BE20379" w:rsidP="2BE20379">
            <w:pPr>
              <w:rPr>
                <w:rFonts w:hAnsi="현대하모니 L" w:cs="Calibri"/>
                <w:color w:val="000000" w:themeColor="text1"/>
                <w:sz w:val="22"/>
              </w:rPr>
            </w:pPr>
            <w:r w:rsidRPr="00B17283">
              <w:rPr>
                <w:color w:val="000000" w:themeColor="text1"/>
              </w:rPr>
              <w:t xml:space="preserve">SFR_009, SFR_010, </w:t>
            </w:r>
            <w:r w:rsidR="00B30A09" w:rsidRPr="00B17283">
              <w:rPr>
                <w:color w:val="000000" w:themeColor="text1"/>
              </w:rPr>
              <w:t>SFR_011</w:t>
            </w:r>
          </w:p>
        </w:tc>
      </w:tr>
    </w:tbl>
    <w:p w14:paraId="48A40773" w14:textId="174C0BF7" w:rsidR="008851B6" w:rsidRPr="00CF7149" w:rsidRDefault="008851B6">
      <w:pPr>
        <w:spacing w:after="200"/>
        <w:jc w:val="both"/>
        <w:rPr>
          <w:rFonts w:hAnsi="현대하모니 L"/>
        </w:rPr>
      </w:pPr>
      <w:bookmarkStart w:id="7" w:name="_Toc288634931"/>
      <w:bookmarkStart w:id="8" w:name="_Toc11420296"/>
      <w:bookmarkEnd w:id="7"/>
      <w:bookmarkEnd w:id="8"/>
    </w:p>
    <w:sectPr w:rsidR="008851B6" w:rsidRPr="00CF7149" w:rsidSect="00FE23B8">
      <w:headerReference w:type="default" r:id="rId13"/>
      <w:footerReference w:type="default" r:id="rId14"/>
      <w:pgSz w:w="11906" w:h="16838"/>
      <w:pgMar w:top="1440" w:right="1080" w:bottom="1440" w:left="1080" w:header="680" w:footer="45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60D05" w14:textId="77777777" w:rsidR="004A158E" w:rsidRDefault="004A158E" w:rsidP="00DA6230">
      <w:r>
        <w:separator/>
      </w:r>
    </w:p>
    <w:p w14:paraId="0BBE1CA3" w14:textId="77777777" w:rsidR="004A158E" w:rsidRDefault="004A158E" w:rsidP="00DA6230"/>
  </w:endnote>
  <w:endnote w:type="continuationSeparator" w:id="0">
    <w:p w14:paraId="7051569A" w14:textId="77777777" w:rsidR="004A158E" w:rsidRDefault="004A158E" w:rsidP="00DA6230">
      <w:r>
        <w:continuationSeparator/>
      </w:r>
    </w:p>
    <w:p w14:paraId="7B745302" w14:textId="77777777" w:rsidR="004A158E" w:rsidRDefault="004A158E" w:rsidP="00DA6230"/>
  </w:endnote>
  <w:endnote w:type="continuationNotice" w:id="1">
    <w:p w14:paraId="21572C56" w14:textId="77777777" w:rsidR="004A158E" w:rsidRDefault="004A158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현대하모니 L">
    <w:altName w:val="바탕"/>
    <w:charset w:val="81"/>
    <w:family w:val="roman"/>
    <w:pitch w:val="variable"/>
    <w:sig w:usb0="800002A7" w:usb1="09D77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SD Gothic Neo">
    <w:altName w:val="Microsoft JhengHei Light"/>
    <w:charset w:val="81"/>
    <w:family w:val="auto"/>
    <w:pitch w:val="variable"/>
    <w:sig w:usb0="00000203" w:usb1="29D72C10" w:usb2="00000010" w:usb3="00000000" w:csb0="0028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8"/>
      <w:tblW w:w="10632" w:type="dxa"/>
      <w:tblInd w:w="-851" w:type="dxa"/>
      <w:tblLook w:val="04A0" w:firstRow="1" w:lastRow="0" w:firstColumn="1" w:lastColumn="0" w:noHBand="0" w:noVBand="1"/>
    </w:tblPr>
    <w:tblGrid>
      <w:gridCol w:w="10632"/>
    </w:tblGrid>
    <w:tr w:rsidR="009164B5" w14:paraId="4703A597" w14:textId="77777777" w:rsidTr="00DA6230">
      <w:tc>
        <w:tcPr>
          <w:tcW w:w="10632" w:type="dxa"/>
          <w:tcBorders>
            <w:left w:val="nil"/>
            <w:bottom w:val="nil"/>
            <w:right w:val="nil"/>
          </w:tcBorders>
        </w:tcPr>
        <w:p w14:paraId="2FF4378B" w14:textId="11C4CD54" w:rsidR="009164B5" w:rsidRDefault="009164B5" w:rsidP="00DA6230">
          <w:pPr>
            <w:pStyle w:val="ac"/>
          </w:pPr>
        </w:p>
      </w:tc>
    </w:tr>
  </w:tbl>
  <w:p w14:paraId="71F46061" w14:textId="77777777" w:rsidR="009164B5" w:rsidRPr="00345A44" w:rsidRDefault="009164B5" w:rsidP="00DA623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FE1FD" w14:textId="77777777" w:rsidR="004A158E" w:rsidRDefault="004A158E" w:rsidP="00DA6230">
      <w:r>
        <w:rPr>
          <w:rFonts w:hint="eastAsia"/>
        </w:rPr>
        <w:separator/>
      </w:r>
    </w:p>
    <w:p w14:paraId="6EDD53DD" w14:textId="77777777" w:rsidR="004A158E" w:rsidRDefault="004A158E" w:rsidP="00DA6230"/>
  </w:footnote>
  <w:footnote w:type="continuationSeparator" w:id="0">
    <w:p w14:paraId="324A9F31" w14:textId="77777777" w:rsidR="004A158E" w:rsidRDefault="004A158E" w:rsidP="00DA6230">
      <w:r>
        <w:continuationSeparator/>
      </w:r>
    </w:p>
    <w:p w14:paraId="73C9F5C3" w14:textId="77777777" w:rsidR="004A158E" w:rsidRDefault="004A158E" w:rsidP="00DA6230"/>
  </w:footnote>
  <w:footnote w:type="continuationNotice" w:id="1">
    <w:p w14:paraId="097EEA14" w14:textId="77777777" w:rsidR="004A158E" w:rsidRDefault="004A158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8"/>
      <w:tblW w:w="10490" w:type="dxa"/>
      <w:tblInd w:w="-378" w:type="dxa"/>
      <w:tblLook w:val="04A0" w:firstRow="1" w:lastRow="0" w:firstColumn="1" w:lastColumn="0" w:noHBand="0" w:noVBand="1"/>
    </w:tblPr>
    <w:tblGrid>
      <w:gridCol w:w="1916"/>
      <w:gridCol w:w="5301"/>
      <w:gridCol w:w="1016"/>
      <w:gridCol w:w="1286"/>
      <w:gridCol w:w="971"/>
    </w:tblGrid>
    <w:tr w:rsidR="00C6050A" w:rsidRPr="00BF1A52" w14:paraId="5CB7AB2B" w14:textId="77777777" w:rsidTr="2BE20379">
      <w:trPr>
        <w:trHeight w:val="338"/>
      </w:trPr>
      <w:tc>
        <w:tcPr>
          <w:tcW w:w="1906" w:type="dxa"/>
          <w:vMerge w:val="restart"/>
          <w:vAlign w:val="center"/>
        </w:tcPr>
        <w:p w14:paraId="1C6D0B57" w14:textId="75707C24" w:rsidR="009164B5" w:rsidRPr="00BF1A52" w:rsidRDefault="00C6050A" w:rsidP="00DA6230">
          <w:pPr>
            <w:pStyle w:val="ab"/>
          </w:pPr>
          <w:r w:rsidRPr="00C6050A">
            <w:rPr>
              <w:noProof/>
            </w:rPr>
            <w:drawing>
              <wp:inline distT="0" distB="0" distL="0" distR="0" wp14:anchorId="77576836" wp14:editId="51968C1E">
                <wp:extent cx="1078523" cy="246031"/>
                <wp:effectExtent l="0" t="0" r="1270" b="0"/>
                <wp:docPr id="29150704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1507049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196" cy="26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vMerge w:val="restart"/>
          <w:vAlign w:val="center"/>
        </w:tcPr>
        <w:p w14:paraId="56370B7A" w14:textId="2B872979" w:rsidR="009164B5" w:rsidRDefault="00E62F79" w:rsidP="00DA6230">
          <w:pPr>
            <w:jc w:val="center"/>
            <w:rPr>
              <w:rFonts w:hAnsi="현대하모니 L" w:cs="바탕"/>
              <w:sz w:val="32"/>
              <w:szCs w:val="32"/>
            </w:rPr>
          </w:pPr>
          <w:r>
            <w:rPr>
              <w:rFonts w:hAnsi="현대하모니 L" w:cs="바탕" w:hint="eastAsia"/>
              <w:sz w:val="32"/>
              <w:szCs w:val="32"/>
            </w:rPr>
            <w:t>25MY</w:t>
          </w:r>
          <w:r w:rsidR="009164B5">
            <w:rPr>
              <w:rFonts w:hAnsi="현대하모니 L" w:cs="바탕" w:hint="eastAsia"/>
              <w:sz w:val="32"/>
              <w:szCs w:val="32"/>
            </w:rPr>
            <w:t xml:space="preserve"> SBW </w:t>
          </w:r>
        </w:p>
        <w:p w14:paraId="1E58D5EF" w14:textId="214B8AF6" w:rsidR="009164B5" w:rsidRPr="005E63AD" w:rsidRDefault="009164B5" w:rsidP="005E63AD">
          <w:pPr>
            <w:jc w:val="center"/>
            <w:rPr>
              <w:rFonts w:hAnsi="현대하모니 L" w:cs="바탕"/>
              <w:sz w:val="32"/>
              <w:szCs w:val="32"/>
            </w:rPr>
          </w:pPr>
          <w:r w:rsidRPr="0080231F">
            <w:rPr>
              <w:rFonts w:hAnsi="현대하모니 L" w:cs="바탕" w:hint="eastAsia"/>
              <w:sz w:val="32"/>
              <w:szCs w:val="32"/>
            </w:rPr>
            <w:t>소프트웨어 아키텍처</w:t>
          </w:r>
          <w:r>
            <w:rPr>
              <w:rFonts w:hAnsi="현대하모니 L" w:cs="바탕" w:hint="eastAsia"/>
              <w:sz w:val="32"/>
              <w:szCs w:val="32"/>
            </w:rPr>
            <w:t xml:space="preserve"> </w:t>
          </w:r>
          <w:r w:rsidRPr="0080231F">
            <w:rPr>
              <w:rFonts w:hAnsi="현대하모니 L" w:cs="바탕" w:hint="eastAsia"/>
              <w:sz w:val="32"/>
              <w:szCs w:val="32"/>
            </w:rPr>
            <w:t>설계서</w:t>
          </w:r>
        </w:p>
      </w:tc>
      <w:tc>
        <w:tcPr>
          <w:tcW w:w="975" w:type="dxa"/>
          <w:vAlign w:val="center"/>
        </w:tcPr>
        <w:p w14:paraId="5113F6AF" w14:textId="77777777" w:rsidR="009164B5" w:rsidRPr="00BF1A52" w:rsidRDefault="009164B5" w:rsidP="00DA6230">
          <w:pPr>
            <w:pStyle w:val="ab"/>
          </w:pPr>
          <w:r w:rsidRPr="00BF1A52">
            <w:rPr>
              <w:rFonts w:hint="eastAsia"/>
            </w:rPr>
            <w:t>양식번호</w:t>
          </w:r>
        </w:p>
      </w:tc>
      <w:tc>
        <w:tcPr>
          <w:tcW w:w="1247" w:type="dxa"/>
          <w:tcMar>
            <w:left w:w="57" w:type="dxa"/>
            <w:right w:w="57" w:type="dxa"/>
          </w:tcMar>
          <w:vAlign w:val="center"/>
        </w:tcPr>
        <w:p w14:paraId="05EB6EA5" w14:textId="229A218A" w:rsidR="009164B5" w:rsidRPr="00467786" w:rsidRDefault="00C6050A" w:rsidP="00DA6230">
          <w:pPr>
            <w:pStyle w:val="ab"/>
            <w:rPr>
              <w:sz w:val="16"/>
              <w:szCs w:val="16"/>
            </w:rPr>
          </w:pPr>
          <w:r>
            <w:rPr>
              <w:sz w:val="16"/>
              <w:szCs w:val="16"/>
            </w:rPr>
            <w:t>MA</w:t>
          </w:r>
          <w:r w:rsidR="009164B5">
            <w:rPr>
              <w:rFonts w:hint="eastAsia"/>
              <w:sz w:val="16"/>
              <w:szCs w:val="16"/>
            </w:rPr>
            <w:t>-SWE-SBW-G02T01</w:t>
          </w:r>
        </w:p>
      </w:tc>
      <w:tc>
        <w:tcPr>
          <w:tcW w:w="975" w:type="dxa"/>
          <w:vMerge w:val="restart"/>
          <w:vAlign w:val="center"/>
        </w:tcPr>
        <w:p w14:paraId="340065F7" w14:textId="77777777" w:rsidR="009164B5" w:rsidRDefault="009164B5" w:rsidP="00DA6230">
          <w:pPr>
            <w:pStyle w:val="ab"/>
            <w:rPr>
              <w:lang w:val="ko-KR"/>
            </w:rPr>
          </w:pPr>
          <w:r w:rsidRPr="00BF1A52">
            <w:rPr>
              <w:lang w:val="ko-KR"/>
            </w:rPr>
            <w:t>페이지</w:t>
          </w:r>
        </w:p>
        <w:p w14:paraId="0E548D26" w14:textId="77777777" w:rsidR="009164B5" w:rsidRPr="00BF1A52" w:rsidRDefault="009164B5" w:rsidP="00DA6230">
          <w:pPr>
            <w:pStyle w:val="ab"/>
          </w:pPr>
          <w:r w:rsidRPr="00BF1A52">
            <w:rPr>
              <w:lang w:val="ko-KR"/>
            </w:rPr>
            <w:t xml:space="preserve"> </w:t>
          </w:r>
          <w:r w:rsidRPr="00BF1A52">
            <w:fldChar w:fldCharType="begin"/>
          </w:r>
          <w:r w:rsidRPr="00BF1A52">
            <w:instrText>PAGE  \* Arabic  \* MERGEFORMAT</w:instrText>
          </w:r>
          <w:r w:rsidRPr="00BF1A52">
            <w:fldChar w:fldCharType="separate"/>
          </w:r>
          <w:r w:rsidR="00CF7149" w:rsidRPr="00CF7149">
            <w:rPr>
              <w:noProof/>
              <w:lang w:val="ko-KR"/>
            </w:rPr>
            <w:t>36</w:t>
          </w:r>
          <w:r w:rsidRPr="00BF1A52">
            <w:fldChar w:fldCharType="end"/>
          </w:r>
          <w:r w:rsidRPr="00BF1A52">
            <w:rPr>
              <w:lang w:val="ko-KR"/>
            </w:rPr>
            <w:t xml:space="preserve"> / </w:t>
          </w:r>
          <w:r>
            <w:fldChar w:fldCharType="begin"/>
          </w:r>
          <w:r>
            <w:instrText>NUMPAGES  \* Arabic  \* MERGEFORMAT</w:instrText>
          </w:r>
          <w:r>
            <w:fldChar w:fldCharType="separate"/>
          </w:r>
          <w:r w:rsidR="00CF7149" w:rsidRPr="00CF7149">
            <w:rPr>
              <w:noProof/>
              <w:lang w:val="ko-KR"/>
            </w:rPr>
            <w:t>37</w:t>
          </w:r>
          <w:r>
            <w:rPr>
              <w:lang w:val="ko-KR"/>
            </w:rPr>
            <w:fldChar w:fldCharType="end"/>
          </w:r>
        </w:p>
      </w:tc>
    </w:tr>
    <w:tr w:rsidR="00C6050A" w:rsidRPr="00BF1A52" w14:paraId="37B517D8" w14:textId="77777777" w:rsidTr="2BE20379">
      <w:trPr>
        <w:trHeight w:val="338"/>
      </w:trPr>
      <w:tc>
        <w:tcPr>
          <w:tcW w:w="1906" w:type="dxa"/>
          <w:vMerge/>
          <w:vAlign w:val="center"/>
        </w:tcPr>
        <w:p w14:paraId="0D2E6B96" w14:textId="77777777" w:rsidR="009164B5" w:rsidRPr="00BF1A52" w:rsidRDefault="009164B5" w:rsidP="003B3B40">
          <w:pPr>
            <w:pStyle w:val="ab"/>
          </w:pPr>
        </w:p>
      </w:tc>
      <w:tc>
        <w:tcPr>
          <w:tcW w:w="5387" w:type="dxa"/>
          <w:vMerge/>
          <w:vAlign w:val="center"/>
        </w:tcPr>
        <w:p w14:paraId="48E22099" w14:textId="77777777" w:rsidR="009164B5" w:rsidRPr="00BF1A52" w:rsidRDefault="009164B5" w:rsidP="003B3B40">
          <w:pPr>
            <w:pStyle w:val="ab"/>
          </w:pPr>
        </w:p>
      </w:tc>
      <w:tc>
        <w:tcPr>
          <w:tcW w:w="975" w:type="dxa"/>
          <w:vAlign w:val="center"/>
        </w:tcPr>
        <w:p w14:paraId="260975E2" w14:textId="77777777" w:rsidR="009164B5" w:rsidRPr="00BF1A52" w:rsidRDefault="009164B5" w:rsidP="003B3B40">
          <w:pPr>
            <w:pStyle w:val="ab"/>
          </w:pPr>
          <w:r w:rsidRPr="00BF1A52">
            <w:rPr>
              <w:rFonts w:hint="eastAsia"/>
            </w:rPr>
            <w:t>개정번호</w:t>
          </w:r>
        </w:p>
      </w:tc>
      <w:tc>
        <w:tcPr>
          <w:tcW w:w="1247" w:type="dxa"/>
          <w:vAlign w:val="center"/>
        </w:tcPr>
        <w:p w14:paraId="53FC32F2" w14:textId="42FEF4F1" w:rsidR="009164B5" w:rsidRPr="00BF1A52" w:rsidRDefault="009164B5" w:rsidP="003B3B40">
          <w:pPr>
            <w:pStyle w:val="ab"/>
          </w:pPr>
          <w:r>
            <w:rPr>
              <w:rFonts w:hint="eastAsia"/>
            </w:rPr>
            <w:t>V.</w:t>
          </w:r>
          <w:r w:rsidR="000A3E0A">
            <w:t>2.0</w:t>
          </w:r>
        </w:p>
      </w:tc>
      <w:tc>
        <w:tcPr>
          <w:tcW w:w="975" w:type="dxa"/>
          <w:vMerge/>
          <w:vAlign w:val="center"/>
        </w:tcPr>
        <w:p w14:paraId="0D3B5192" w14:textId="77777777" w:rsidR="009164B5" w:rsidRPr="00BF1A52" w:rsidRDefault="009164B5" w:rsidP="003B3B40">
          <w:pPr>
            <w:pStyle w:val="ab"/>
          </w:pPr>
        </w:p>
      </w:tc>
    </w:tr>
    <w:tr w:rsidR="00C6050A" w:rsidRPr="00BF1A52" w14:paraId="6D771C29" w14:textId="77777777" w:rsidTr="2BE20379">
      <w:trPr>
        <w:trHeight w:val="338"/>
      </w:trPr>
      <w:tc>
        <w:tcPr>
          <w:tcW w:w="1906" w:type="dxa"/>
          <w:vMerge/>
          <w:vAlign w:val="center"/>
        </w:tcPr>
        <w:p w14:paraId="39609016" w14:textId="77777777" w:rsidR="009164B5" w:rsidRPr="00BF1A52" w:rsidRDefault="009164B5" w:rsidP="003B3B40">
          <w:pPr>
            <w:pStyle w:val="ab"/>
          </w:pPr>
        </w:p>
      </w:tc>
      <w:tc>
        <w:tcPr>
          <w:tcW w:w="5387" w:type="dxa"/>
          <w:vMerge/>
          <w:vAlign w:val="center"/>
        </w:tcPr>
        <w:p w14:paraId="488474EF" w14:textId="77777777" w:rsidR="009164B5" w:rsidRPr="00BF1A52" w:rsidRDefault="009164B5" w:rsidP="003B3B40">
          <w:pPr>
            <w:pStyle w:val="ab"/>
          </w:pPr>
        </w:p>
      </w:tc>
      <w:tc>
        <w:tcPr>
          <w:tcW w:w="975" w:type="dxa"/>
          <w:vAlign w:val="center"/>
        </w:tcPr>
        <w:p w14:paraId="1C86BF9B" w14:textId="77777777" w:rsidR="009164B5" w:rsidRPr="00BF1A52" w:rsidRDefault="009164B5" w:rsidP="003B3B40">
          <w:pPr>
            <w:pStyle w:val="ab"/>
          </w:pPr>
          <w:r w:rsidRPr="00BF1A52">
            <w:rPr>
              <w:rFonts w:hint="eastAsia"/>
            </w:rPr>
            <w:t>개정일자</w:t>
          </w:r>
        </w:p>
      </w:tc>
      <w:tc>
        <w:tcPr>
          <w:tcW w:w="1247" w:type="dxa"/>
          <w:vAlign w:val="center"/>
        </w:tcPr>
        <w:p w14:paraId="78715B6C" w14:textId="08B0D0E7" w:rsidR="009164B5" w:rsidRPr="00BF1A52" w:rsidRDefault="009164B5" w:rsidP="003B3B40">
          <w:pPr>
            <w:pStyle w:val="ab"/>
          </w:pPr>
          <w:r>
            <w:t>202</w:t>
          </w:r>
          <w:r w:rsidR="00C6050A">
            <w:t>5</w:t>
          </w:r>
          <w:r>
            <w:t>.0</w:t>
          </w:r>
          <w:r w:rsidR="00C6050A">
            <w:t>7</w:t>
          </w:r>
          <w:r>
            <w:t>.</w:t>
          </w:r>
          <w:r w:rsidR="00C6050A">
            <w:t>01</w:t>
          </w:r>
        </w:p>
      </w:tc>
      <w:tc>
        <w:tcPr>
          <w:tcW w:w="975" w:type="dxa"/>
          <w:vMerge/>
          <w:vAlign w:val="center"/>
        </w:tcPr>
        <w:p w14:paraId="2FCD2E54" w14:textId="77777777" w:rsidR="009164B5" w:rsidRPr="00BF1A52" w:rsidRDefault="009164B5" w:rsidP="003B3B40">
          <w:pPr>
            <w:pStyle w:val="ab"/>
          </w:pPr>
        </w:p>
      </w:tc>
    </w:tr>
  </w:tbl>
  <w:p w14:paraId="0D805452" w14:textId="77777777" w:rsidR="009164B5" w:rsidRDefault="009164B5" w:rsidP="00DA6230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2570A3D8"/>
    <w:lvl w:ilvl="0">
      <w:start w:val="1"/>
      <w:numFmt w:val="bullet"/>
      <w:pStyle w:val="2"/>
      <w:lvlText w:val=""/>
      <w:lvlJc w:val="left"/>
      <w:pPr>
        <w:tabs>
          <w:tab w:val="num" w:pos="7306"/>
        </w:tabs>
        <w:ind w:leftChars="400" w:left="7306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8"/>
    <w:multiLevelType w:val="singleLevel"/>
    <w:tmpl w:val="3F96BF2C"/>
    <w:lvl w:ilvl="0">
      <w:start w:val="1"/>
      <w:numFmt w:val="decimal"/>
      <w:pStyle w:val="5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2" w15:restartNumberingAfterBreak="0">
    <w:nsid w:val="FFFFFF89"/>
    <w:multiLevelType w:val="singleLevel"/>
    <w:tmpl w:val="8C40175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FE56FF6"/>
    <w:multiLevelType w:val="hybridMultilevel"/>
    <w:tmpl w:val="B7501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D4125"/>
    <w:multiLevelType w:val="hybridMultilevel"/>
    <w:tmpl w:val="EF66ABB2"/>
    <w:lvl w:ilvl="0" w:tplc="EB98BAEA">
      <w:start w:val="1"/>
      <w:numFmt w:val="decimal"/>
      <w:lvlText w:val="%1)"/>
      <w:lvlJc w:val="left"/>
      <w:pPr>
        <w:ind w:left="760" w:hanging="360"/>
      </w:pPr>
      <w:rPr>
        <w:rFonts w:cs="Times New Roman"/>
      </w:rPr>
    </w:lvl>
    <w:lvl w:ilvl="1" w:tplc="04090003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03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03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5" w15:restartNumberingAfterBreak="0">
    <w:nsid w:val="16142174"/>
    <w:multiLevelType w:val="multilevel"/>
    <w:tmpl w:val="BE02029C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1C510DF6"/>
    <w:multiLevelType w:val="hybridMultilevel"/>
    <w:tmpl w:val="B53E7F18"/>
    <w:lvl w:ilvl="0" w:tplc="5EAA251E">
      <w:start w:val="1"/>
      <w:numFmt w:val="bullet"/>
      <w:pStyle w:val="a0"/>
      <w:lvlText w:val=""/>
      <w:lvlJc w:val="left"/>
      <w:pPr>
        <w:ind w:left="14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7" w15:restartNumberingAfterBreak="0">
    <w:nsid w:val="1CB044D3"/>
    <w:multiLevelType w:val="hybridMultilevel"/>
    <w:tmpl w:val="0D34C40E"/>
    <w:lvl w:ilvl="0" w:tplc="3132B360">
      <w:start w:val="1"/>
      <w:numFmt w:val="decimal"/>
      <w:lvlText w:val="%1)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8" w15:restartNumberingAfterBreak="0">
    <w:nsid w:val="2AFA6C64"/>
    <w:multiLevelType w:val="hybridMultilevel"/>
    <w:tmpl w:val="32F650F0"/>
    <w:lvl w:ilvl="0" w:tplc="03C89054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3C89054">
      <w:start w:val="1"/>
      <w:numFmt w:val="bullet"/>
      <w:lvlText w:val="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42470D"/>
    <w:multiLevelType w:val="hybridMultilevel"/>
    <w:tmpl w:val="12B06632"/>
    <w:lvl w:ilvl="0" w:tplc="ECB69F66">
      <w:start w:val="1"/>
      <w:numFmt w:val="bullet"/>
      <w:pStyle w:val="a1"/>
      <w:lvlText w:val=""/>
      <w:lvlJc w:val="left"/>
      <w:pPr>
        <w:ind w:left="150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7" w:hanging="400"/>
      </w:pPr>
      <w:rPr>
        <w:rFonts w:ascii="Wingdings" w:hAnsi="Wingdings" w:hint="default"/>
      </w:rPr>
    </w:lvl>
  </w:abstractNum>
  <w:abstractNum w:abstractNumId="10" w15:restartNumberingAfterBreak="0">
    <w:nsid w:val="4BDF7735"/>
    <w:multiLevelType w:val="hybridMultilevel"/>
    <w:tmpl w:val="D12864BE"/>
    <w:lvl w:ilvl="0" w:tplc="61C890D6">
      <w:start w:val="1"/>
      <w:numFmt w:val="decimalEnclosedCircle"/>
      <w:lvlText w:val="%1"/>
      <w:lvlJc w:val="left"/>
      <w:pPr>
        <w:tabs>
          <w:tab w:val="num" w:pos="560"/>
        </w:tabs>
        <w:ind w:left="560" w:hanging="360"/>
      </w:pPr>
      <w:rPr>
        <w:rFonts w:eastAsia="MS Mincho" w:cs="Times New Roman"/>
      </w:rPr>
    </w:lvl>
    <w:lvl w:ilvl="1" w:tplc="04090019">
      <w:start w:val="1"/>
      <w:numFmt w:val="upperLetter"/>
      <w:lvlText w:val="%2."/>
      <w:lvlJc w:val="left"/>
      <w:pPr>
        <w:tabs>
          <w:tab w:val="num" w:pos="1000"/>
        </w:tabs>
        <w:ind w:left="1000" w:hanging="40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  <w:rPr>
        <w:rFonts w:cs="Times New Roman"/>
      </w:rPr>
    </w:lvl>
    <w:lvl w:ilvl="4" w:tplc="04090019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  <w:rPr>
        <w:rFonts w:cs="Times New Roman"/>
      </w:rPr>
    </w:lvl>
    <w:lvl w:ilvl="7" w:tplc="04090019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  <w:rPr>
        <w:rFonts w:cs="Times New Roman"/>
      </w:rPr>
    </w:lvl>
  </w:abstractNum>
  <w:abstractNum w:abstractNumId="11" w15:restartNumberingAfterBreak="0">
    <w:nsid w:val="4EB9485E"/>
    <w:multiLevelType w:val="hybridMultilevel"/>
    <w:tmpl w:val="DF821DE6"/>
    <w:lvl w:ilvl="0" w:tplc="3132B360">
      <w:start w:val="1"/>
      <w:numFmt w:val="decimal"/>
      <w:lvlText w:val="%1)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A8D1FBE"/>
    <w:multiLevelType w:val="hybridMultilevel"/>
    <w:tmpl w:val="04301A46"/>
    <w:lvl w:ilvl="0" w:tplc="61A425B6">
      <w:start w:val="5"/>
      <w:numFmt w:val="bullet"/>
      <w:lvlText w:val="-"/>
      <w:lvlJc w:val="left"/>
      <w:pPr>
        <w:ind w:left="800" w:hanging="360"/>
      </w:pPr>
      <w:rPr>
        <w:rFonts w:ascii="현대하모니 L" w:eastAsia="현대하모니 L" w:hAnsi="현대하모니 L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FCC4DF4"/>
    <w:multiLevelType w:val="hybridMultilevel"/>
    <w:tmpl w:val="4DFC0A8C"/>
    <w:lvl w:ilvl="0" w:tplc="C64C0C16">
      <w:start w:val="1"/>
      <w:numFmt w:val="bullet"/>
      <w:pStyle w:val="a2"/>
      <w:lvlText w:val=""/>
      <w:lvlJc w:val="left"/>
      <w:pPr>
        <w:ind w:left="1507" w:hanging="400"/>
      </w:pPr>
      <w:rPr>
        <w:rFonts w:ascii="Wingdings" w:hAnsi="Wingdings" w:hint="default"/>
      </w:rPr>
    </w:lvl>
    <w:lvl w:ilvl="1" w:tplc="EDC4210A" w:tentative="1">
      <w:start w:val="1"/>
      <w:numFmt w:val="bullet"/>
      <w:lvlText w:val=""/>
      <w:lvlJc w:val="left"/>
      <w:pPr>
        <w:ind w:left="1907" w:hanging="400"/>
      </w:pPr>
      <w:rPr>
        <w:rFonts w:ascii="Wingdings" w:hAnsi="Wingdings" w:hint="default"/>
      </w:rPr>
    </w:lvl>
    <w:lvl w:ilvl="2" w:tplc="F0E2B71A" w:tentative="1">
      <w:start w:val="1"/>
      <w:numFmt w:val="bullet"/>
      <w:lvlText w:val=""/>
      <w:lvlJc w:val="left"/>
      <w:pPr>
        <w:ind w:left="2307" w:hanging="400"/>
      </w:pPr>
      <w:rPr>
        <w:rFonts w:ascii="Wingdings" w:hAnsi="Wingdings" w:hint="default"/>
      </w:rPr>
    </w:lvl>
    <w:lvl w:ilvl="3" w:tplc="08805CD0" w:tentative="1">
      <w:start w:val="1"/>
      <w:numFmt w:val="bullet"/>
      <w:lvlText w:val=""/>
      <w:lvlJc w:val="left"/>
      <w:pPr>
        <w:ind w:left="2707" w:hanging="400"/>
      </w:pPr>
      <w:rPr>
        <w:rFonts w:ascii="Wingdings" w:hAnsi="Wingdings" w:hint="default"/>
      </w:rPr>
    </w:lvl>
    <w:lvl w:ilvl="4" w:tplc="EAD81478" w:tentative="1">
      <w:start w:val="1"/>
      <w:numFmt w:val="bullet"/>
      <w:lvlText w:val=""/>
      <w:lvlJc w:val="left"/>
      <w:pPr>
        <w:ind w:left="3107" w:hanging="400"/>
      </w:pPr>
      <w:rPr>
        <w:rFonts w:ascii="Wingdings" w:hAnsi="Wingdings" w:hint="default"/>
      </w:rPr>
    </w:lvl>
    <w:lvl w:ilvl="5" w:tplc="974E267C" w:tentative="1">
      <w:start w:val="1"/>
      <w:numFmt w:val="bullet"/>
      <w:lvlText w:val=""/>
      <w:lvlJc w:val="left"/>
      <w:pPr>
        <w:ind w:left="3507" w:hanging="400"/>
      </w:pPr>
      <w:rPr>
        <w:rFonts w:ascii="Wingdings" w:hAnsi="Wingdings" w:hint="default"/>
      </w:rPr>
    </w:lvl>
    <w:lvl w:ilvl="6" w:tplc="EE222862" w:tentative="1">
      <w:start w:val="1"/>
      <w:numFmt w:val="bullet"/>
      <w:lvlText w:val=""/>
      <w:lvlJc w:val="left"/>
      <w:pPr>
        <w:ind w:left="3907" w:hanging="400"/>
      </w:pPr>
      <w:rPr>
        <w:rFonts w:ascii="Wingdings" w:hAnsi="Wingdings" w:hint="default"/>
      </w:rPr>
    </w:lvl>
    <w:lvl w:ilvl="7" w:tplc="A64C5B72" w:tentative="1">
      <w:start w:val="1"/>
      <w:numFmt w:val="bullet"/>
      <w:lvlText w:val=""/>
      <w:lvlJc w:val="left"/>
      <w:pPr>
        <w:ind w:left="4307" w:hanging="400"/>
      </w:pPr>
      <w:rPr>
        <w:rFonts w:ascii="Wingdings" w:hAnsi="Wingdings" w:hint="default"/>
      </w:rPr>
    </w:lvl>
    <w:lvl w:ilvl="8" w:tplc="7924E8BA" w:tentative="1">
      <w:start w:val="1"/>
      <w:numFmt w:val="bullet"/>
      <w:lvlText w:val=""/>
      <w:lvlJc w:val="left"/>
      <w:pPr>
        <w:ind w:left="4707" w:hanging="400"/>
      </w:pPr>
      <w:rPr>
        <w:rFonts w:ascii="Wingdings" w:hAnsi="Wingdings" w:hint="default"/>
      </w:rPr>
    </w:lvl>
  </w:abstractNum>
  <w:abstractNum w:abstractNumId="14" w15:restartNumberingAfterBreak="0">
    <w:nsid w:val="652D43ED"/>
    <w:multiLevelType w:val="multilevel"/>
    <w:tmpl w:val="D338863A"/>
    <w:numStyleLink w:val="a3"/>
  </w:abstractNum>
  <w:abstractNum w:abstractNumId="15" w15:restartNumberingAfterBreak="0">
    <w:nsid w:val="6625608B"/>
    <w:multiLevelType w:val="hybridMultilevel"/>
    <w:tmpl w:val="EBBE6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60ACE"/>
    <w:multiLevelType w:val="multilevel"/>
    <w:tmpl w:val="D338863A"/>
    <w:styleLink w:val="a3"/>
    <w:lvl w:ilvl="0">
      <w:numFmt w:val="bullet"/>
      <w:pStyle w:val="10"/>
      <w:lvlText w:val="-"/>
      <w:lvlJc w:val="left"/>
      <w:pPr>
        <w:tabs>
          <w:tab w:val="num" w:pos="949"/>
        </w:tabs>
        <w:ind w:left="1349" w:hanging="360"/>
      </w:pPr>
      <w:rPr>
        <w:rFonts w:ascii="맑은 고딕" w:eastAsia="맑은 고딕" w:hAnsi="맑은 고딕" w:hint="eastAsia"/>
        <w:kern w:val="2"/>
      </w:rPr>
    </w:lvl>
    <w:lvl w:ilvl="1">
      <w:start w:val="1"/>
      <w:numFmt w:val="bullet"/>
      <w:lvlText w:val=""/>
      <w:lvlJc w:val="left"/>
      <w:pPr>
        <w:tabs>
          <w:tab w:val="num" w:pos="1389"/>
        </w:tabs>
        <w:ind w:left="1389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89"/>
        </w:tabs>
        <w:ind w:left="1789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89"/>
        </w:tabs>
        <w:ind w:left="2189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9"/>
        </w:tabs>
        <w:ind w:left="2589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89"/>
        </w:tabs>
        <w:ind w:left="2989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89"/>
        </w:tabs>
        <w:ind w:left="3389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9"/>
        </w:tabs>
        <w:ind w:left="3789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89"/>
        </w:tabs>
        <w:ind w:left="4189" w:hanging="400"/>
      </w:pPr>
      <w:rPr>
        <w:rFonts w:ascii="Wingdings" w:hAnsi="Wingdings" w:hint="default"/>
      </w:rPr>
    </w:lvl>
  </w:abstractNum>
  <w:abstractNum w:abstractNumId="17" w15:restartNumberingAfterBreak="0">
    <w:nsid w:val="706D5BFC"/>
    <w:multiLevelType w:val="hybridMultilevel"/>
    <w:tmpl w:val="414A08C2"/>
    <w:lvl w:ilvl="0" w:tplc="39D88988">
      <w:start w:val="1"/>
      <w:numFmt w:val="decimal"/>
      <w:lvlText w:val="(%1)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74" w:hanging="400"/>
      </w:pPr>
    </w:lvl>
    <w:lvl w:ilvl="2" w:tplc="0409001B" w:tentative="1">
      <w:start w:val="1"/>
      <w:numFmt w:val="lowerRoman"/>
      <w:lvlText w:val="%3."/>
      <w:lvlJc w:val="right"/>
      <w:pPr>
        <w:ind w:left="1974" w:hanging="400"/>
      </w:pPr>
    </w:lvl>
    <w:lvl w:ilvl="3" w:tplc="0409000F" w:tentative="1">
      <w:start w:val="1"/>
      <w:numFmt w:val="decimal"/>
      <w:lvlText w:val="%4."/>
      <w:lvlJc w:val="left"/>
      <w:pPr>
        <w:ind w:left="2374" w:hanging="400"/>
      </w:pPr>
    </w:lvl>
    <w:lvl w:ilvl="4" w:tplc="04090019" w:tentative="1">
      <w:start w:val="1"/>
      <w:numFmt w:val="upperLetter"/>
      <w:lvlText w:val="%5."/>
      <w:lvlJc w:val="left"/>
      <w:pPr>
        <w:ind w:left="2774" w:hanging="400"/>
      </w:pPr>
    </w:lvl>
    <w:lvl w:ilvl="5" w:tplc="0409001B" w:tentative="1">
      <w:start w:val="1"/>
      <w:numFmt w:val="lowerRoman"/>
      <w:lvlText w:val="%6."/>
      <w:lvlJc w:val="right"/>
      <w:pPr>
        <w:ind w:left="3174" w:hanging="400"/>
      </w:pPr>
    </w:lvl>
    <w:lvl w:ilvl="6" w:tplc="0409000F" w:tentative="1">
      <w:start w:val="1"/>
      <w:numFmt w:val="decimal"/>
      <w:lvlText w:val="%7."/>
      <w:lvlJc w:val="left"/>
      <w:pPr>
        <w:ind w:left="3574" w:hanging="400"/>
      </w:pPr>
    </w:lvl>
    <w:lvl w:ilvl="7" w:tplc="04090019" w:tentative="1">
      <w:start w:val="1"/>
      <w:numFmt w:val="upperLetter"/>
      <w:lvlText w:val="%8."/>
      <w:lvlJc w:val="left"/>
      <w:pPr>
        <w:ind w:left="3974" w:hanging="400"/>
      </w:pPr>
    </w:lvl>
    <w:lvl w:ilvl="8" w:tplc="0409001B" w:tentative="1">
      <w:start w:val="1"/>
      <w:numFmt w:val="lowerRoman"/>
      <w:lvlText w:val="%9."/>
      <w:lvlJc w:val="right"/>
      <w:pPr>
        <w:ind w:left="4374" w:hanging="400"/>
      </w:pPr>
    </w:lvl>
  </w:abstractNum>
  <w:abstractNum w:abstractNumId="18" w15:restartNumberingAfterBreak="0">
    <w:nsid w:val="76990B4B"/>
    <w:multiLevelType w:val="multilevel"/>
    <w:tmpl w:val="BA38A50A"/>
    <w:lvl w:ilvl="0">
      <w:start w:val="1"/>
      <w:numFmt w:val="bullet"/>
      <w:pStyle w:val="11"/>
      <w:lvlText w:val=""/>
      <w:lvlJc w:val="left"/>
      <w:pPr>
        <w:ind w:left="1531" w:hanging="397"/>
      </w:pPr>
      <w:rPr>
        <w:rFonts w:ascii="Wingdings" w:hAnsi="Wingdings" w:hint="default"/>
      </w:rPr>
    </w:lvl>
    <w:lvl w:ilvl="1">
      <w:start w:val="1"/>
      <w:numFmt w:val="bullet"/>
      <w:pStyle w:val="21"/>
      <w:lvlText w:val=""/>
      <w:lvlJc w:val="left"/>
      <w:pPr>
        <w:ind w:left="1985" w:hanging="385"/>
      </w:pPr>
      <w:rPr>
        <w:rFonts w:ascii="Wingdings" w:hAnsi="Wingdings" w:hint="default"/>
      </w:rPr>
    </w:lvl>
    <w:lvl w:ilvl="2">
      <w:start w:val="1"/>
      <w:numFmt w:val="bullet"/>
      <w:pStyle w:val="30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 w16cid:durableId="190579708">
    <w:abstractNumId w:val="5"/>
  </w:num>
  <w:num w:numId="2" w16cid:durableId="2044940280">
    <w:abstractNumId w:val="5"/>
  </w:num>
  <w:num w:numId="3" w16cid:durableId="431777469">
    <w:abstractNumId w:val="1"/>
    <w:lvlOverride w:ilvl="0">
      <w:startOverride w:val="1"/>
    </w:lvlOverride>
  </w:num>
  <w:num w:numId="4" w16cid:durableId="1292707365">
    <w:abstractNumId w:val="13"/>
  </w:num>
  <w:num w:numId="5" w16cid:durableId="86124010">
    <w:abstractNumId w:val="9"/>
  </w:num>
  <w:num w:numId="6" w16cid:durableId="2073305823">
    <w:abstractNumId w:val="18"/>
  </w:num>
  <w:num w:numId="7" w16cid:durableId="1821338253">
    <w:abstractNumId w:val="6"/>
  </w:num>
  <w:num w:numId="8" w16cid:durableId="642545349">
    <w:abstractNumId w:val="17"/>
  </w:num>
  <w:num w:numId="9" w16cid:durableId="1818764282">
    <w:abstractNumId w:val="2"/>
  </w:num>
  <w:num w:numId="10" w16cid:durableId="675573109">
    <w:abstractNumId w:val="0"/>
  </w:num>
  <w:num w:numId="11" w16cid:durableId="1073048873">
    <w:abstractNumId w:val="16"/>
  </w:num>
  <w:num w:numId="12" w16cid:durableId="2096121049">
    <w:abstractNumId w:val="14"/>
  </w:num>
  <w:num w:numId="13" w16cid:durableId="9831245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26942239">
    <w:abstractNumId w:val="8"/>
  </w:num>
  <w:num w:numId="15" w16cid:durableId="14558263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9730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92891574">
    <w:abstractNumId w:val="4"/>
  </w:num>
  <w:num w:numId="18" w16cid:durableId="1397631144">
    <w:abstractNumId w:val="7"/>
  </w:num>
  <w:num w:numId="19" w16cid:durableId="1146624730">
    <w:abstractNumId w:val="11"/>
  </w:num>
  <w:num w:numId="20" w16cid:durableId="6047725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387740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56613039">
    <w:abstractNumId w:val="12"/>
  </w:num>
  <w:num w:numId="23" w16cid:durableId="1895846239">
    <w:abstractNumId w:val="15"/>
  </w:num>
  <w:num w:numId="24" w16cid:durableId="958149590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52"/>
    <w:rsid w:val="000006A7"/>
    <w:rsid w:val="00010C39"/>
    <w:rsid w:val="00011638"/>
    <w:rsid w:val="00014747"/>
    <w:rsid w:val="00014847"/>
    <w:rsid w:val="00016338"/>
    <w:rsid w:val="000163F2"/>
    <w:rsid w:val="000166DD"/>
    <w:rsid w:val="00017EFD"/>
    <w:rsid w:val="00022601"/>
    <w:rsid w:val="0002276F"/>
    <w:rsid w:val="000247AB"/>
    <w:rsid w:val="000251A3"/>
    <w:rsid w:val="00033E5F"/>
    <w:rsid w:val="00035FB6"/>
    <w:rsid w:val="000374C0"/>
    <w:rsid w:val="00037E68"/>
    <w:rsid w:val="000404CE"/>
    <w:rsid w:val="00043483"/>
    <w:rsid w:val="00044113"/>
    <w:rsid w:val="0004663F"/>
    <w:rsid w:val="0005336B"/>
    <w:rsid w:val="00055CEB"/>
    <w:rsid w:val="000604AB"/>
    <w:rsid w:val="000606F2"/>
    <w:rsid w:val="00060B55"/>
    <w:rsid w:val="000613D1"/>
    <w:rsid w:val="0006259F"/>
    <w:rsid w:val="00064D9E"/>
    <w:rsid w:val="0007220E"/>
    <w:rsid w:val="0007224B"/>
    <w:rsid w:val="0007383F"/>
    <w:rsid w:val="00073941"/>
    <w:rsid w:val="0007501B"/>
    <w:rsid w:val="00076828"/>
    <w:rsid w:val="00080E9C"/>
    <w:rsid w:val="0008747F"/>
    <w:rsid w:val="0009193C"/>
    <w:rsid w:val="00092CF1"/>
    <w:rsid w:val="00094A6E"/>
    <w:rsid w:val="00094CF5"/>
    <w:rsid w:val="00095462"/>
    <w:rsid w:val="00096BE2"/>
    <w:rsid w:val="000977FA"/>
    <w:rsid w:val="000A3E0A"/>
    <w:rsid w:val="000A652A"/>
    <w:rsid w:val="000B03D2"/>
    <w:rsid w:val="000B0F71"/>
    <w:rsid w:val="000B13CA"/>
    <w:rsid w:val="000B317A"/>
    <w:rsid w:val="000B5AD5"/>
    <w:rsid w:val="000B6A9A"/>
    <w:rsid w:val="000B7745"/>
    <w:rsid w:val="000C2E87"/>
    <w:rsid w:val="000C3512"/>
    <w:rsid w:val="000C3A5E"/>
    <w:rsid w:val="000C5CEF"/>
    <w:rsid w:val="000C7157"/>
    <w:rsid w:val="000D3CC8"/>
    <w:rsid w:val="000E4357"/>
    <w:rsid w:val="000E6651"/>
    <w:rsid w:val="000F12E0"/>
    <w:rsid w:val="000F304B"/>
    <w:rsid w:val="000F6D23"/>
    <w:rsid w:val="00103189"/>
    <w:rsid w:val="001061DA"/>
    <w:rsid w:val="00114643"/>
    <w:rsid w:val="00122033"/>
    <w:rsid w:val="00124FB2"/>
    <w:rsid w:val="001417F1"/>
    <w:rsid w:val="00141EC6"/>
    <w:rsid w:val="0014284B"/>
    <w:rsid w:val="0014324D"/>
    <w:rsid w:val="00145A7A"/>
    <w:rsid w:val="00146EB0"/>
    <w:rsid w:val="00151772"/>
    <w:rsid w:val="001609FF"/>
    <w:rsid w:val="00163547"/>
    <w:rsid w:val="001639B3"/>
    <w:rsid w:val="001658F5"/>
    <w:rsid w:val="00166A6D"/>
    <w:rsid w:val="00173B37"/>
    <w:rsid w:val="00184141"/>
    <w:rsid w:val="00187420"/>
    <w:rsid w:val="0018746E"/>
    <w:rsid w:val="00192921"/>
    <w:rsid w:val="00194461"/>
    <w:rsid w:val="001955CD"/>
    <w:rsid w:val="001A1852"/>
    <w:rsid w:val="001A2B14"/>
    <w:rsid w:val="001A3218"/>
    <w:rsid w:val="001A3718"/>
    <w:rsid w:val="001A43BE"/>
    <w:rsid w:val="001A61E1"/>
    <w:rsid w:val="001B15CD"/>
    <w:rsid w:val="001B42A3"/>
    <w:rsid w:val="001C1D9B"/>
    <w:rsid w:val="001C2A1B"/>
    <w:rsid w:val="001C3DA4"/>
    <w:rsid w:val="001C4205"/>
    <w:rsid w:val="001C57F5"/>
    <w:rsid w:val="001D020B"/>
    <w:rsid w:val="001D44D3"/>
    <w:rsid w:val="001D672D"/>
    <w:rsid w:val="001D6B8B"/>
    <w:rsid w:val="001D7D0C"/>
    <w:rsid w:val="001E13B9"/>
    <w:rsid w:val="001E28EC"/>
    <w:rsid w:val="001F32B3"/>
    <w:rsid w:val="001F6503"/>
    <w:rsid w:val="00200B63"/>
    <w:rsid w:val="002017A5"/>
    <w:rsid w:val="00204291"/>
    <w:rsid w:val="0020748E"/>
    <w:rsid w:val="00212850"/>
    <w:rsid w:val="0021328B"/>
    <w:rsid w:val="002176EA"/>
    <w:rsid w:val="00221BDA"/>
    <w:rsid w:val="00224A4C"/>
    <w:rsid w:val="00231B8F"/>
    <w:rsid w:val="002323DE"/>
    <w:rsid w:val="002346CD"/>
    <w:rsid w:val="002351B0"/>
    <w:rsid w:val="0023716B"/>
    <w:rsid w:val="00242333"/>
    <w:rsid w:val="00242C19"/>
    <w:rsid w:val="002451BA"/>
    <w:rsid w:val="00245FE0"/>
    <w:rsid w:val="002460F1"/>
    <w:rsid w:val="00246805"/>
    <w:rsid w:val="002526C4"/>
    <w:rsid w:val="00253026"/>
    <w:rsid w:val="002532A8"/>
    <w:rsid w:val="00253E63"/>
    <w:rsid w:val="002552A3"/>
    <w:rsid w:val="00257A71"/>
    <w:rsid w:val="00260200"/>
    <w:rsid w:val="00262C81"/>
    <w:rsid w:val="00266CCE"/>
    <w:rsid w:val="0027471D"/>
    <w:rsid w:val="002769F4"/>
    <w:rsid w:val="00280CEE"/>
    <w:rsid w:val="00280D66"/>
    <w:rsid w:val="002832F9"/>
    <w:rsid w:val="0028444F"/>
    <w:rsid w:val="002941EF"/>
    <w:rsid w:val="00295164"/>
    <w:rsid w:val="002A0581"/>
    <w:rsid w:val="002A344C"/>
    <w:rsid w:val="002B1331"/>
    <w:rsid w:val="002B1C17"/>
    <w:rsid w:val="002B1E3C"/>
    <w:rsid w:val="002B6D92"/>
    <w:rsid w:val="002B6F1D"/>
    <w:rsid w:val="002C14AF"/>
    <w:rsid w:val="002C1D96"/>
    <w:rsid w:val="002C2922"/>
    <w:rsid w:val="002C2F2A"/>
    <w:rsid w:val="002C6B0F"/>
    <w:rsid w:val="002D0057"/>
    <w:rsid w:val="002D4A0F"/>
    <w:rsid w:val="002D60E1"/>
    <w:rsid w:val="002E2D94"/>
    <w:rsid w:val="002E2FCD"/>
    <w:rsid w:val="002E3A35"/>
    <w:rsid w:val="002E4A32"/>
    <w:rsid w:val="002E4F5F"/>
    <w:rsid w:val="002E501D"/>
    <w:rsid w:val="002E6849"/>
    <w:rsid w:val="002E73B5"/>
    <w:rsid w:val="002F1F4D"/>
    <w:rsid w:val="002F1FE3"/>
    <w:rsid w:val="002F2B31"/>
    <w:rsid w:val="002F4B64"/>
    <w:rsid w:val="002F4F6D"/>
    <w:rsid w:val="002F71B8"/>
    <w:rsid w:val="00304483"/>
    <w:rsid w:val="00307EB5"/>
    <w:rsid w:val="00307EE4"/>
    <w:rsid w:val="00311D09"/>
    <w:rsid w:val="0031218A"/>
    <w:rsid w:val="00313D0A"/>
    <w:rsid w:val="003158E7"/>
    <w:rsid w:val="003160B6"/>
    <w:rsid w:val="00323859"/>
    <w:rsid w:val="003305C0"/>
    <w:rsid w:val="003318C7"/>
    <w:rsid w:val="00334187"/>
    <w:rsid w:val="00337519"/>
    <w:rsid w:val="00342024"/>
    <w:rsid w:val="00342A4B"/>
    <w:rsid w:val="00343A9E"/>
    <w:rsid w:val="00345A44"/>
    <w:rsid w:val="00365E88"/>
    <w:rsid w:val="00366375"/>
    <w:rsid w:val="00370B12"/>
    <w:rsid w:val="00372541"/>
    <w:rsid w:val="003731F3"/>
    <w:rsid w:val="00373217"/>
    <w:rsid w:val="00374A08"/>
    <w:rsid w:val="003753E3"/>
    <w:rsid w:val="00375681"/>
    <w:rsid w:val="00376563"/>
    <w:rsid w:val="00380D6B"/>
    <w:rsid w:val="00381FFF"/>
    <w:rsid w:val="00384854"/>
    <w:rsid w:val="00385B0F"/>
    <w:rsid w:val="00387169"/>
    <w:rsid w:val="003960FE"/>
    <w:rsid w:val="003974A2"/>
    <w:rsid w:val="003977C3"/>
    <w:rsid w:val="003A18E5"/>
    <w:rsid w:val="003A6F7A"/>
    <w:rsid w:val="003A7787"/>
    <w:rsid w:val="003B0044"/>
    <w:rsid w:val="003B3AF2"/>
    <w:rsid w:val="003B3B40"/>
    <w:rsid w:val="003B70B5"/>
    <w:rsid w:val="003C480F"/>
    <w:rsid w:val="003C7DEE"/>
    <w:rsid w:val="003D09CD"/>
    <w:rsid w:val="003E10E2"/>
    <w:rsid w:val="003E76EA"/>
    <w:rsid w:val="003F4AF6"/>
    <w:rsid w:val="003F4FFE"/>
    <w:rsid w:val="003F6699"/>
    <w:rsid w:val="003F7B2A"/>
    <w:rsid w:val="00404ADB"/>
    <w:rsid w:val="00405239"/>
    <w:rsid w:val="00405E54"/>
    <w:rsid w:val="0040683A"/>
    <w:rsid w:val="00410AFF"/>
    <w:rsid w:val="00411D84"/>
    <w:rsid w:val="004155A4"/>
    <w:rsid w:val="00416A3A"/>
    <w:rsid w:val="00426656"/>
    <w:rsid w:val="00426FA0"/>
    <w:rsid w:val="00430A74"/>
    <w:rsid w:val="00435666"/>
    <w:rsid w:val="00435FF5"/>
    <w:rsid w:val="0044030C"/>
    <w:rsid w:val="0044721D"/>
    <w:rsid w:val="00447BFE"/>
    <w:rsid w:val="004537AC"/>
    <w:rsid w:val="00454671"/>
    <w:rsid w:val="004560CD"/>
    <w:rsid w:val="00460D03"/>
    <w:rsid w:val="00461342"/>
    <w:rsid w:val="004651E5"/>
    <w:rsid w:val="004671CD"/>
    <w:rsid w:val="00467786"/>
    <w:rsid w:val="004678B3"/>
    <w:rsid w:val="00467EAC"/>
    <w:rsid w:val="00474126"/>
    <w:rsid w:val="00480FB5"/>
    <w:rsid w:val="0048347E"/>
    <w:rsid w:val="00484D0A"/>
    <w:rsid w:val="00494932"/>
    <w:rsid w:val="004971BE"/>
    <w:rsid w:val="004A00F1"/>
    <w:rsid w:val="004A11C7"/>
    <w:rsid w:val="004A158E"/>
    <w:rsid w:val="004A4857"/>
    <w:rsid w:val="004A531E"/>
    <w:rsid w:val="004B1141"/>
    <w:rsid w:val="004B60A4"/>
    <w:rsid w:val="004B7A15"/>
    <w:rsid w:val="004C1EB7"/>
    <w:rsid w:val="004C29D5"/>
    <w:rsid w:val="004C2B04"/>
    <w:rsid w:val="004C3A9A"/>
    <w:rsid w:val="004C765D"/>
    <w:rsid w:val="004C7C66"/>
    <w:rsid w:val="004D170F"/>
    <w:rsid w:val="004D3AEA"/>
    <w:rsid w:val="004D5312"/>
    <w:rsid w:val="004E20A9"/>
    <w:rsid w:val="004E263F"/>
    <w:rsid w:val="004E3802"/>
    <w:rsid w:val="004F06E8"/>
    <w:rsid w:val="004F4083"/>
    <w:rsid w:val="004F5AC5"/>
    <w:rsid w:val="004F6BB2"/>
    <w:rsid w:val="005028BA"/>
    <w:rsid w:val="00510280"/>
    <w:rsid w:val="005124B7"/>
    <w:rsid w:val="00512AF0"/>
    <w:rsid w:val="005135E5"/>
    <w:rsid w:val="00513982"/>
    <w:rsid w:val="00514FEB"/>
    <w:rsid w:val="00521276"/>
    <w:rsid w:val="005259EB"/>
    <w:rsid w:val="005363CA"/>
    <w:rsid w:val="00544D2B"/>
    <w:rsid w:val="00544EC2"/>
    <w:rsid w:val="00550808"/>
    <w:rsid w:val="00550F42"/>
    <w:rsid w:val="0055107E"/>
    <w:rsid w:val="0055201F"/>
    <w:rsid w:val="005576D4"/>
    <w:rsid w:val="005633A2"/>
    <w:rsid w:val="005651BD"/>
    <w:rsid w:val="005654AF"/>
    <w:rsid w:val="00566435"/>
    <w:rsid w:val="00573181"/>
    <w:rsid w:val="005761D5"/>
    <w:rsid w:val="00576FCD"/>
    <w:rsid w:val="0058180D"/>
    <w:rsid w:val="00581A52"/>
    <w:rsid w:val="0058261C"/>
    <w:rsid w:val="0058480E"/>
    <w:rsid w:val="00586737"/>
    <w:rsid w:val="0058738B"/>
    <w:rsid w:val="00590437"/>
    <w:rsid w:val="00591A76"/>
    <w:rsid w:val="00592DF5"/>
    <w:rsid w:val="0059609A"/>
    <w:rsid w:val="005A08FF"/>
    <w:rsid w:val="005A1B34"/>
    <w:rsid w:val="005A213B"/>
    <w:rsid w:val="005A21F7"/>
    <w:rsid w:val="005A3B2D"/>
    <w:rsid w:val="005A6C65"/>
    <w:rsid w:val="005B15AE"/>
    <w:rsid w:val="005B1DDA"/>
    <w:rsid w:val="005B3481"/>
    <w:rsid w:val="005B3DCB"/>
    <w:rsid w:val="005B4542"/>
    <w:rsid w:val="005B758B"/>
    <w:rsid w:val="005C218A"/>
    <w:rsid w:val="005C5FC9"/>
    <w:rsid w:val="005D02C3"/>
    <w:rsid w:val="005D1040"/>
    <w:rsid w:val="005D110C"/>
    <w:rsid w:val="005D2E39"/>
    <w:rsid w:val="005D40CC"/>
    <w:rsid w:val="005D7F7D"/>
    <w:rsid w:val="005E1CB4"/>
    <w:rsid w:val="005E3E96"/>
    <w:rsid w:val="005E63AD"/>
    <w:rsid w:val="005E6C72"/>
    <w:rsid w:val="005F082B"/>
    <w:rsid w:val="005F26BD"/>
    <w:rsid w:val="005F4DF0"/>
    <w:rsid w:val="005F5810"/>
    <w:rsid w:val="00602D64"/>
    <w:rsid w:val="00606397"/>
    <w:rsid w:val="00606FDF"/>
    <w:rsid w:val="00610D95"/>
    <w:rsid w:val="00613C02"/>
    <w:rsid w:val="00622143"/>
    <w:rsid w:val="0062694C"/>
    <w:rsid w:val="00626A72"/>
    <w:rsid w:val="00630EFA"/>
    <w:rsid w:val="00632E29"/>
    <w:rsid w:val="0063456B"/>
    <w:rsid w:val="0063478B"/>
    <w:rsid w:val="006400CD"/>
    <w:rsid w:val="00643A9C"/>
    <w:rsid w:val="00645542"/>
    <w:rsid w:val="00645914"/>
    <w:rsid w:val="00652766"/>
    <w:rsid w:val="00656699"/>
    <w:rsid w:val="0065718A"/>
    <w:rsid w:val="00660D4F"/>
    <w:rsid w:val="006616B9"/>
    <w:rsid w:val="00661C6F"/>
    <w:rsid w:val="00663976"/>
    <w:rsid w:val="00665613"/>
    <w:rsid w:val="006656E2"/>
    <w:rsid w:val="006668AA"/>
    <w:rsid w:val="0067114B"/>
    <w:rsid w:val="00671DD2"/>
    <w:rsid w:val="0067215E"/>
    <w:rsid w:val="00672F57"/>
    <w:rsid w:val="0067552E"/>
    <w:rsid w:val="006868A1"/>
    <w:rsid w:val="0069678B"/>
    <w:rsid w:val="00697B49"/>
    <w:rsid w:val="006A0048"/>
    <w:rsid w:val="006A1519"/>
    <w:rsid w:val="006A583C"/>
    <w:rsid w:val="006A7E89"/>
    <w:rsid w:val="006B2E7A"/>
    <w:rsid w:val="006B35C0"/>
    <w:rsid w:val="006B473F"/>
    <w:rsid w:val="006B65CF"/>
    <w:rsid w:val="006C34B7"/>
    <w:rsid w:val="006C5761"/>
    <w:rsid w:val="006C5CA3"/>
    <w:rsid w:val="006C7DC6"/>
    <w:rsid w:val="006D6088"/>
    <w:rsid w:val="006E612E"/>
    <w:rsid w:val="006F04B1"/>
    <w:rsid w:val="006F59D8"/>
    <w:rsid w:val="0070173E"/>
    <w:rsid w:val="00702CB5"/>
    <w:rsid w:val="007039D4"/>
    <w:rsid w:val="007079D0"/>
    <w:rsid w:val="007118DC"/>
    <w:rsid w:val="0071500C"/>
    <w:rsid w:val="007165D3"/>
    <w:rsid w:val="00716EE5"/>
    <w:rsid w:val="00717642"/>
    <w:rsid w:val="00717A30"/>
    <w:rsid w:val="00717C05"/>
    <w:rsid w:val="0072115B"/>
    <w:rsid w:val="007214C7"/>
    <w:rsid w:val="00725CFB"/>
    <w:rsid w:val="00730604"/>
    <w:rsid w:val="007315DE"/>
    <w:rsid w:val="007415ED"/>
    <w:rsid w:val="007470E8"/>
    <w:rsid w:val="00747ED4"/>
    <w:rsid w:val="00747FAE"/>
    <w:rsid w:val="00753F5A"/>
    <w:rsid w:val="00755677"/>
    <w:rsid w:val="00756501"/>
    <w:rsid w:val="007570C3"/>
    <w:rsid w:val="0076070F"/>
    <w:rsid w:val="00762DE7"/>
    <w:rsid w:val="007642A2"/>
    <w:rsid w:val="00765B20"/>
    <w:rsid w:val="007700BE"/>
    <w:rsid w:val="007715AB"/>
    <w:rsid w:val="007738B6"/>
    <w:rsid w:val="007820BB"/>
    <w:rsid w:val="00785E05"/>
    <w:rsid w:val="007875B9"/>
    <w:rsid w:val="00795022"/>
    <w:rsid w:val="007968DD"/>
    <w:rsid w:val="007A4C8E"/>
    <w:rsid w:val="007A5D14"/>
    <w:rsid w:val="007A644D"/>
    <w:rsid w:val="007A7449"/>
    <w:rsid w:val="007B13EE"/>
    <w:rsid w:val="007C5CFF"/>
    <w:rsid w:val="007C5D44"/>
    <w:rsid w:val="007C70A3"/>
    <w:rsid w:val="007D025F"/>
    <w:rsid w:val="007D5517"/>
    <w:rsid w:val="007D71AC"/>
    <w:rsid w:val="007D7676"/>
    <w:rsid w:val="007E1FFF"/>
    <w:rsid w:val="007E386E"/>
    <w:rsid w:val="007E4642"/>
    <w:rsid w:val="007E496E"/>
    <w:rsid w:val="007E4D06"/>
    <w:rsid w:val="007E75CD"/>
    <w:rsid w:val="007F0C45"/>
    <w:rsid w:val="007F1816"/>
    <w:rsid w:val="007F48E7"/>
    <w:rsid w:val="007F6999"/>
    <w:rsid w:val="00800EE8"/>
    <w:rsid w:val="008017D7"/>
    <w:rsid w:val="0080231F"/>
    <w:rsid w:val="00806F78"/>
    <w:rsid w:val="00807E3D"/>
    <w:rsid w:val="008106C4"/>
    <w:rsid w:val="00814DF7"/>
    <w:rsid w:val="0081587E"/>
    <w:rsid w:val="00823ECE"/>
    <w:rsid w:val="00824A54"/>
    <w:rsid w:val="00826A02"/>
    <w:rsid w:val="00833176"/>
    <w:rsid w:val="0083647B"/>
    <w:rsid w:val="00842859"/>
    <w:rsid w:val="00845D7E"/>
    <w:rsid w:val="00867B89"/>
    <w:rsid w:val="008713DF"/>
    <w:rsid w:val="00871AAF"/>
    <w:rsid w:val="00872DFD"/>
    <w:rsid w:val="00874101"/>
    <w:rsid w:val="0087646C"/>
    <w:rsid w:val="00877AC8"/>
    <w:rsid w:val="00882007"/>
    <w:rsid w:val="008824B8"/>
    <w:rsid w:val="0088470E"/>
    <w:rsid w:val="008851B6"/>
    <w:rsid w:val="00890573"/>
    <w:rsid w:val="00891C64"/>
    <w:rsid w:val="008942E0"/>
    <w:rsid w:val="00896BA7"/>
    <w:rsid w:val="008A1C45"/>
    <w:rsid w:val="008A3B94"/>
    <w:rsid w:val="008A405F"/>
    <w:rsid w:val="008A50EC"/>
    <w:rsid w:val="008A5D81"/>
    <w:rsid w:val="008A631E"/>
    <w:rsid w:val="008B0C47"/>
    <w:rsid w:val="008B125B"/>
    <w:rsid w:val="008B3A51"/>
    <w:rsid w:val="008B499D"/>
    <w:rsid w:val="008B4C68"/>
    <w:rsid w:val="008B4C8B"/>
    <w:rsid w:val="008C29DE"/>
    <w:rsid w:val="008C3691"/>
    <w:rsid w:val="008C3A1F"/>
    <w:rsid w:val="008C4201"/>
    <w:rsid w:val="008C642B"/>
    <w:rsid w:val="008C7869"/>
    <w:rsid w:val="008C7F17"/>
    <w:rsid w:val="008D5B20"/>
    <w:rsid w:val="008D729D"/>
    <w:rsid w:val="008E1C9B"/>
    <w:rsid w:val="008E32AB"/>
    <w:rsid w:val="008E3E62"/>
    <w:rsid w:val="008E5BE4"/>
    <w:rsid w:val="008F12EB"/>
    <w:rsid w:val="008F1FBA"/>
    <w:rsid w:val="008F43CE"/>
    <w:rsid w:val="008F61A0"/>
    <w:rsid w:val="0090713D"/>
    <w:rsid w:val="009115A7"/>
    <w:rsid w:val="009138FB"/>
    <w:rsid w:val="00914251"/>
    <w:rsid w:val="00914B7A"/>
    <w:rsid w:val="009164B5"/>
    <w:rsid w:val="00921A3A"/>
    <w:rsid w:val="00924B2D"/>
    <w:rsid w:val="009276ED"/>
    <w:rsid w:val="00930806"/>
    <w:rsid w:val="00931072"/>
    <w:rsid w:val="009315D2"/>
    <w:rsid w:val="00932BDA"/>
    <w:rsid w:val="00937031"/>
    <w:rsid w:val="00941E76"/>
    <w:rsid w:val="00946C5D"/>
    <w:rsid w:val="0094762A"/>
    <w:rsid w:val="00947E5F"/>
    <w:rsid w:val="00951EFA"/>
    <w:rsid w:val="0095462A"/>
    <w:rsid w:val="0095537C"/>
    <w:rsid w:val="009555AE"/>
    <w:rsid w:val="009603EF"/>
    <w:rsid w:val="00962563"/>
    <w:rsid w:val="00963A72"/>
    <w:rsid w:val="009660F4"/>
    <w:rsid w:val="00975C6D"/>
    <w:rsid w:val="009816E6"/>
    <w:rsid w:val="00985909"/>
    <w:rsid w:val="00985CEF"/>
    <w:rsid w:val="00996144"/>
    <w:rsid w:val="009967FD"/>
    <w:rsid w:val="009969A4"/>
    <w:rsid w:val="00997556"/>
    <w:rsid w:val="009A1BB1"/>
    <w:rsid w:val="009A4BA9"/>
    <w:rsid w:val="009A5BB3"/>
    <w:rsid w:val="009A5CF9"/>
    <w:rsid w:val="009B04AC"/>
    <w:rsid w:val="009B0D42"/>
    <w:rsid w:val="009B158C"/>
    <w:rsid w:val="009C3955"/>
    <w:rsid w:val="009C4CF5"/>
    <w:rsid w:val="009C6462"/>
    <w:rsid w:val="009D0C39"/>
    <w:rsid w:val="009D769D"/>
    <w:rsid w:val="009E0773"/>
    <w:rsid w:val="009F23F1"/>
    <w:rsid w:val="009F6CFA"/>
    <w:rsid w:val="00A04DBC"/>
    <w:rsid w:val="00A04E6C"/>
    <w:rsid w:val="00A076EC"/>
    <w:rsid w:val="00A1041A"/>
    <w:rsid w:val="00A10D68"/>
    <w:rsid w:val="00A1297E"/>
    <w:rsid w:val="00A13E6E"/>
    <w:rsid w:val="00A13E77"/>
    <w:rsid w:val="00A152BC"/>
    <w:rsid w:val="00A168C6"/>
    <w:rsid w:val="00A21BD0"/>
    <w:rsid w:val="00A236A0"/>
    <w:rsid w:val="00A24868"/>
    <w:rsid w:val="00A24A46"/>
    <w:rsid w:val="00A25BED"/>
    <w:rsid w:val="00A35E34"/>
    <w:rsid w:val="00A369AF"/>
    <w:rsid w:val="00A413F5"/>
    <w:rsid w:val="00A429EB"/>
    <w:rsid w:val="00A4594C"/>
    <w:rsid w:val="00A540F4"/>
    <w:rsid w:val="00A56AB2"/>
    <w:rsid w:val="00A57265"/>
    <w:rsid w:val="00A57BA1"/>
    <w:rsid w:val="00A61597"/>
    <w:rsid w:val="00A64700"/>
    <w:rsid w:val="00A659C3"/>
    <w:rsid w:val="00A672EB"/>
    <w:rsid w:val="00A7093F"/>
    <w:rsid w:val="00A732BB"/>
    <w:rsid w:val="00A73FB1"/>
    <w:rsid w:val="00A74567"/>
    <w:rsid w:val="00A86CDB"/>
    <w:rsid w:val="00A90C39"/>
    <w:rsid w:val="00A91800"/>
    <w:rsid w:val="00A93C46"/>
    <w:rsid w:val="00A94382"/>
    <w:rsid w:val="00AB1FEB"/>
    <w:rsid w:val="00AB3919"/>
    <w:rsid w:val="00AB4259"/>
    <w:rsid w:val="00AC4A74"/>
    <w:rsid w:val="00AC5345"/>
    <w:rsid w:val="00AC55B8"/>
    <w:rsid w:val="00AC575A"/>
    <w:rsid w:val="00AC69E5"/>
    <w:rsid w:val="00AC7EA7"/>
    <w:rsid w:val="00AD0FA5"/>
    <w:rsid w:val="00AD4254"/>
    <w:rsid w:val="00AD5C6C"/>
    <w:rsid w:val="00AD67DB"/>
    <w:rsid w:val="00AD7649"/>
    <w:rsid w:val="00AE25DC"/>
    <w:rsid w:val="00AE46D6"/>
    <w:rsid w:val="00AE53E5"/>
    <w:rsid w:val="00AE5DAB"/>
    <w:rsid w:val="00AE5FFC"/>
    <w:rsid w:val="00AF4F8C"/>
    <w:rsid w:val="00B0574A"/>
    <w:rsid w:val="00B14E89"/>
    <w:rsid w:val="00B15853"/>
    <w:rsid w:val="00B164CA"/>
    <w:rsid w:val="00B17283"/>
    <w:rsid w:val="00B218E9"/>
    <w:rsid w:val="00B21BD3"/>
    <w:rsid w:val="00B221C9"/>
    <w:rsid w:val="00B2378D"/>
    <w:rsid w:val="00B2438F"/>
    <w:rsid w:val="00B26EDB"/>
    <w:rsid w:val="00B27A4B"/>
    <w:rsid w:val="00B30A09"/>
    <w:rsid w:val="00B315A6"/>
    <w:rsid w:val="00B321AA"/>
    <w:rsid w:val="00B33646"/>
    <w:rsid w:val="00B37E02"/>
    <w:rsid w:val="00B403B2"/>
    <w:rsid w:val="00B411B9"/>
    <w:rsid w:val="00B4168E"/>
    <w:rsid w:val="00B43BC8"/>
    <w:rsid w:val="00B445B7"/>
    <w:rsid w:val="00B457A7"/>
    <w:rsid w:val="00B45B31"/>
    <w:rsid w:val="00B46350"/>
    <w:rsid w:val="00B55DED"/>
    <w:rsid w:val="00B70630"/>
    <w:rsid w:val="00B718BF"/>
    <w:rsid w:val="00B7445F"/>
    <w:rsid w:val="00B7511F"/>
    <w:rsid w:val="00B77765"/>
    <w:rsid w:val="00B80B51"/>
    <w:rsid w:val="00B8430F"/>
    <w:rsid w:val="00B84E83"/>
    <w:rsid w:val="00B9683A"/>
    <w:rsid w:val="00BA070C"/>
    <w:rsid w:val="00BA281D"/>
    <w:rsid w:val="00BA3E2C"/>
    <w:rsid w:val="00BA50EA"/>
    <w:rsid w:val="00BA51C3"/>
    <w:rsid w:val="00BA7DB6"/>
    <w:rsid w:val="00BB0037"/>
    <w:rsid w:val="00BB710A"/>
    <w:rsid w:val="00BB7D27"/>
    <w:rsid w:val="00BC1C5C"/>
    <w:rsid w:val="00BC37C1"/>
    <w:rsid w:val="00BC6FF8"/>
    <w:rsid w:val="00BD1830"/>
    <w:rsid w:val="00BD6A3F"/>
    <w:rsid w:val="00BD7A02"/>
    <w:rsid w:val="00BE0091"/>
    <w:rsid w:val="00BE28FF"/>
    <w:rsid w:val="00BE2A02"/>
    <w:rsid w:val="00BE2EE9"/>
    <w:rsid w:val="00BE3013"/>
    <w:rsid w:val="00BE3CEB"/>
    <w:rsid w:val="00BE666D"/>
    <w:rsid w:val="00BF0FCD"/>
    <w:rsid w:val="00BF1A52"/>
    <w:rsid w:val="00BF3D51"/>
    <w:rsid w:val="00BF642B"/>
    <w:rsid w:val="00C02C54"/>
    <w:rsid w:val="00C031A8"/>
    <w:rsid w:val="00C0672E"/>
    <w:rsid w:val="00C07AAA"/>
    <w:rsid w:val="00C12D1D"/>
    <w:rsid w:val="00C138FB"/>
    <w:rsid w:val="00C15A86"/>
    <w:rsid w:val="00C15F43"/>
    <w:rsid w:val="00C16487"/>
    <w:rsid w:val="00C16597"/>
    <w:rsid w:val="00C16953"/>
    <w:rsid w:val="00C22BB8"/>
    <w:rsid w:val="00C22C61"/>
    <w:rsid w:val="00C22E92"/>
    <w:rsid w:val="00C245D6"/>
    <w:rsid w:val="00C27B57"/>
    <w:rsid w:val="00C34D8B"/>
    <w:rsid w:val="00C35052"/>
    <w:rsid w:val="00C359AE"/>
    <w:rsid w:val="00C36336"/>
    <w:rsid w:val="00C40DBE"/>
    <w:rsid w:val="00C4432F"/>
    <w:rsid w:val="00C502E2"/>
    <w:rsid w:val="00C5111C"/>
    <w:rsid w:val="00C52113"/>
    <w:rsid w:val="00C54C74"/>
    <w:rsid w:val="00C554E0"/>
    <w:rsid w:val="00C5734B"/>
    <w:rsid w:val="00C6050A"/>
    <w:rsid w:val="00C6117A"/>
    <w:rsid w:val="00C6514D"/>
    <w:rsid w:val="00C6575C"/>
    <w:rsid w:val="00C706FB"/>
    <w:rsid w:val="00C722EC"/>
    <w:rsid w:val="00C808FB"/>
    <w:rsid w:val="00C81561"/>
    <w:rsid w:val="00C84D6F"/>
    <w:rsid w:val="00C85742"/>
    <w:rsid w:val="00C86BC7"/>
    <w:rsid w:val="00C86C6F"/>
    <w:rsid w:val="00C91F2F"/>
    <w:rsid w:val="00C95887"/>
    <w:rsid w:val="00C95A83"/>
    <w:rsid w:val="00CA1561"/>
    <w:rsid w:val="00CA4E88"/>
    <w:rsid w:val="00CB4C5B"/>
    <w:rsid w:val="00CC0FD0"/>
    <w:rsid w:val="00CC1A40"/>
    <w:rsid w:val="00CC7655"/>
    <w:rsid w:val="00CC77A0"/>
    <w:rsid w:val="00CD7AC2"/>
    <w:rsid w:val="00CE0510"/>
    <w:rsid w:val="00CE3128"/>
    <w:rsid w:val="00CE6609"/>
    <w:rsid w:val="00CE7BD4"/>
    <w:rsid w:val="00CF2AE5"/>
    <w:rsid w:val="00CF33FD"/>
    <w:rsid w:val="00CF64A5"/>
    <w:rsid w:val="00CF7149"/>
    <w:rsid w:val="00D02E4F"/>
    <w:rsid w:val="00D04932"/>
    <w:rsid w:val="00D0798C"/>
    <w:rsid w:val="00D108DD"/>
    <w:rsid w:val="00D14719"/>
    <w:rsid w:val="00D15208"/>
    <w:rsid w:val="00D153DD"/>
    <w:rsid w:val="00D219EA"/>
    <w:rsid w:val="00D22072"/>
    <w:rsid w:val="00D243A0"/>
    <w:rsid w:val="00D25EF4"/>
    <w:rsid w:val="00D30F8D"/>
    <w:rsid w:val="00D349A4"/>
    <w:rsid w:val="00D41818"/>
    <w:rsid w:val="00D41DFF"/>
    <w:rsid w:val="00D43A7E"/>
    <w:rsid w:val="00D46E0E"/>
    <w:rsid w:val="00D5554D"/>
    <w:rsid w:val="00D55AC1"/>
    <w:rsid w:val="00D566F6"/>
    <w:rsid w:val="00D56965"/>
    <w:rsid w:val="00D57343"/>
    <w:rsid w:val="00D60FA2"/>
    <w:rsid w:val="00D621FC"/>
    <w:rsid w:val="00D64BFA"/>
    <w:rsid w:val="00D71297"/>
    <w:rsid w:val="00D73187"/>
    <w:rsid w:val="00D74B13"/>
    <w:rsid w:val="00D770BC"/>
    <w:rsid w:val="00D8099E"/>
    <w:rsid w:val="00D903A4"/>
    <w:rsid w:val="00D905A3"/>
    <w:rsid w:val="00D9289B"/>
    <w:rsid w:val="00D9348A"/>
    <w:rsid w:val="00D94BAD"/>
    <w:rsid w:val="00D94C44"/>
    <w:rsid w:val="00DA0C20"/>
    <w:rsid w:val="00DA56AE"/>
    <w:rsid w:val="00DA6230"/>
    <w:rsid w:val="00DA72E2"/>
    <w:rsid w:val="00DB290B"/>
    <w:rsid w:val="00DB4409"/>
    <w:rsid w:val="00DB6E6B"/>
    <w:rsid w:val="00DB70C8"/>
    <w:rsid w:val="00DC196A"/>
    <w:rsid w:val="00DC62ED"/>
    <w:rsid w:val="00DD2D01"/>
    <w:rsid w:val="00DD2D05"/>
    <w:rsid w:val="00DD5FDC"/>
    <w:rsid w:val="00DD660B"/>
    <w:rsid w:val="00DD7303"/>
    <w:rsid w:val="00DE1FC4"/>
    <w:rsid w:val="00DE4906"/>
    <w:rsid w:val="00DE6BCC"/>
    <w:rsid w:val="00DE6E30"/>
    <w:rsid w:val="00DE79C7"/>
    <w:rsid w:val="00DF05FE"/>
    <w:rsid w:val="00DF160E"/>
    <w:rsid w:val="00DF2128"/>
    <w:rsid w:val="00DF7F3B"/>
    <w:rsid w:val="00E01A98"/>
    <w:rsid w:val="00E01C86"/>
    <w:rsid w:val="00E1480C"/>
    <w:rsid w:val="00E15C09"/>
    <w:rsid w:val="00E17BFD"/>
    <w:rsid w:val="00E2026E"/>
    <w:rsid w:val="00E208CE"/>
    <w:rsid w:val="00E23F13"/>
    <w:rsid w:val="00E30DC2"/>
    <w:rsid w:val="00E3463B"/>
    <w:rsid w:val="00E4225C"/>
    <w:rsid w:val="00E42998"/>
    <w:rsid w:val="00E4557C"/>
    <w:rsid w:val="00E457D6"/>
    <w:rsid w:val="00E45CE7"/>
    <w:rsid w:val="00E516C4"/>
    <w:rsid w:val="00E5213B"/>
    <w:rsid w:val="00E52636"/>
    <w:rsid w:val="00E53F2A"/>
    <w:rsid w:val="00E57A66"/>
    <w:rsid w:val="00E604DD"/>
    <w:rsid w:val="00E60D77"/>
    <w:rsid w:val="00E6105B"/>
    <w:rsid w:val="00E61323"/>
    <w:rsid w:val="00E62F79"/>
    <w:rsid w:val="00E7125A"/>
    <w:rsid w:val="00E71BD6"/>
    <w:rsid w:val="00E8360B"/>
    <w:rsid w:val="00E90090"/>
    <w:rsid w:val="00E94393"/>
    <w:rsid w:val="00E94452"/>
    <w:rsid w:val="00E95961"/>
    <w:rsid w:val="00E97567"/>
    <w:rsid w:val="00EA44E6"/>
    <w:rsid w:val="00EA6A1F"/>
    <w:rsid w:val="00EA7B91"/>
    <w:rsid w:val="00EB35EC"/>
    <w:rsid w:val="00EB66A7"/>
    <w:rsid w:val="00EC26DF"/>
    <w:rsid w:val="00EC3318"/>
    <w:rsid w:val="00EC3720"/>
    <w:rsid w:val="00EC459D"/>
    <w:rsid w:val="00EC53C4"/>
    <w:rsid w:val="00EC622B"/>
    <w:rsid w:val="00ED15AB"/>
    <w:rsid w:val="00ED1CDE"/>
    <w:rsid w:val="00ED32CF"/>
    <w:rsid w:val="00ED6F69"/>
    <w:rsid w:val="00ED772E"/>
    <w:rsid w:val="00EE6961"/>
    <w:rsid w:val="00EF022E"/>
    <w:rsid w:val="00EF169B"/>
    <w:rsid w:val="00EF1F87"/>
    <w:rsid w:val="00EF35BF"/>
    <w:rsid w:val="00EF5629"/>
    <w:rsid w:val="00EF6894"/>
    <w:rsid w:val="00EF7E65"/>
    <w:rsid w:val="00EF7F71"/>
    <w:rsid w:val="00F000FD"/>
    <w:rsid w:val="00F00113"/>
    <w:rsid w:val="00F0770E"/>
    <w:rsid w:val="00F07CF3"/>
    <w:rsid w:val="00F10AFD"/>
    <w:rsid w:val="00F15410"/>
    <w:rsid w:val="00F17E14"/>
    <w:rsid w:val="00F21795"/>
    <w:rsid w:val="00F22011"/>
    <w:rsid w:val="00F224ED"/>
    <w:rsid w:val="00F23035"/>
    <w:rsid w:val="00F2477D"/>
    <w:rsid w:val="00F248BD"/>
    <w:rsid w:val="00F25517"/>
    <w:rsid w:val="00F257FF"/>
    <w:rsid w:val="00F260D3"/>
    <w:rsid w:val="00F2688D"/>
    <w:rsid w:val="00F30091"/>
    <w:rsid w:val="00F363FC"/>
    <w:rsid w:val="00F42015"/>
    <w:rsid w:val="00F510A1"/>
    <w:rsid w:val="00F51450"/>
    <w:rsid w:val="00F568C9"/>
    <w:rsid w:val="00F61159"/>
    <w:rsid w:val="00F63951"/>
    <w:rsid w:val="00F63C08"/>
    <w:rsid w:val="00F647B3"/>
    <w:rsid w:val="00F6492D"/>
    <w:rsid w:val="00F66409"/>
    <w:rsid w:val="00F66A2F"/>
    <w:rsid w:val="00F6764A"/>
    <w:rsid w:val="00F729FB"/>
    <w:rsid w:val="00F81611"/>
    <w:rsid w:val="00F85E74"/>
    <w:rsid w:val="00F873FC"/>
    <w:rsid w:val="00F92B00"/>
    <w:rsid w:val="00F94FCB"/>
    <w:rsid w:val="00F976B3"/>
    <w:rsid w:val="00FA1411"/>
    <w:rsid w:val="00FA3472"/>
    <w:rsid w:val="00FA76FB"/>
    <w:rsid w:val="00FA7F36"/>
    <w:rsid w:val="00FB1661"/>
    <w:rsid w:val="00FB41C4"/>
    <w:rsid w:val="00FB4EA3"/>
    <w:rsid w:val="00FB58AF"/>
    <w:rsid w:val="00FC040D"/>
    <w:rsid w:val="00FC0E0F"/>
    <w:rsid w:val="00FC58D3"/>
    <w:rsid w:val="00FC7810"/>
    <w:rsid w:val="00FC7956"/>
    <w:rsid w:val="00FD0FAC"/>
    <w:rsid w:val="00FD348D"/>
    <w:rsid w:val="00FD570C"/>
    <w:rsid w:val="00FE1BD6"/>
    <w:rsid w:val="00FE23B8"/>
    <w:rsid w:val="00FE5D5A"/>
    <w:rsid w:val="00FE66A1"/>
    <w:rsid w:val="00FE7CFD"/>
    <w:rsid w:val="00FF0039"/>
    <w:rsid w:val="00FF316E"/>
    <w:rsid w:val="00FF7BEC"/>
    <w:rsid w:val="01617390"/>
    <w:rsid w:val="058D3BEC"/>
    <w:rsid w:val="0A1493DE"/>
    <w:rsid w:val="1894A8C3"/>
    <w:rsid w:val="20C5C7BE"/>
    <w:rsid w:val="213FDB8B"/>
    <w:rsid w:val="2389ADA7"/>
    <w:rsid w:val="257888A0"/>
    <w:rsid w:val="26EF1634"/>
    <w:rsid w:val="2BE20379"/>
    <w:rsid w:val="3A423795"/>
    <w:rsid w:val="3A9B9089"/>
    <w:rsid w:val="3D2CABCD"/>
    <w:rsid w:val="45E0DE79"/>
    <w:rsid w:val="4802D27F"/>
    <w:rsid w:val="4BFA4846"/>
    <w:rsid w:val="4EF51C0D"/>
    <w:rsid w:val="4F341EAF"/>
    <w:rsid w:val="5006FE90"/>
    <w:rsid w:val="51D0FB63"/>
    <w:rsid w:val="53D958C8"/>
    <w:rsid w:val="555DC734"/>
    <w:rsid w:val="5DE91404"/>
    <w:rsid w:val="61927666"/>
    <w:rsid w:val="63448464"/>
    <w:rsid w:val="63B08488"/>
    <w:rsid w:val="642B629E"/>
    <w:rsid w:val="6B54E886"/>
    <w:rsid w:val="7197CE98"/>
    <w:rsid w:val="7651A81F"/>
    <w:rsid w:val="767B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ACAD"/>
  <w15:docId w15:val="{93B9759A-BEFD-4C57-9EE9-6A43937B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AF4F8C"/>
    <w:rPr>
      <w:rFonts w:ascii="현대하모니 L" w:eastAsia="현대하모니 L"/>
    </w:rPr>
  </w:style>
  <w:style w:type="paragraph" w:styleId="1">
    <w:name w:val="heading 1"/>
    <w:basedOn w:val="a4"/>
    <w:next w:val="a4"/>
    <w:link w:val="1Char"/>
    <w:uiPriority w:val="9"/>
    <w:qFormat/>
    <w:rsid w:val="00022601"/>
    <w:pPr>
      <w:keepNext/>
      <w:numPr>
        <w:numId w:val="2"/>
      </w:numPr>
      <w:outlineLvl w:val="0"/>
    </w:pPr>
    <w:rPr>
      <w:rFonts w:ascii="맑은 고딕" w:hAnsi="맑은 고딕" w:cs="Times New Roman"/>
      <w:b/>
      <w:sz w:val="28"/>
      <w:szCs w:val="28"/>
    </w:rPr>
  </w:style>
  <w:style w:type="paragraph" w:styleId="20">
    <w:name w:val="heading 2"/>
    <w:basedOn w:val="a4"/>
    <w:next w:val="a4"/>
    <w:link w:val="2Char"/>
    <w:uiPriority w:val="9"/>
    <w:qFormat/>
    <w:rsid w:val="00022601"/>
    <w:pPr>
      <w:keepNext/>
      <w:numPr>
        <w:ilvl w:val="1"/>
        <w:numId w:val="2"/>
      </w:numPr>
      <w:spacing w:before="120" w:after="120"/>
      <w:outlineLvl w:val="1"/>
    </w:pPr>
    <w:rPr>
      <w:rFonts w:ascii="맑은 고딕" w:hAnsi="맑은 고딕" w:cs="Times New Roman"/>
      <w:b/>
      <w:sz w:val="26"/>
      <w:szCs w:val="26"/>
    </w:rPr>
  </w:style>
  <w:style w:type="paragraph" w:styleId="3">
    <w:name w:val="heading 3"/>
    <w:basedOn w:val="a4"/>
    <w:next w:val="a4"/>
    <w:link w:val="3Char"/>
    <w:uiPriority w:val="9"/>
    <w:qFormat/>
    <w:rsid w:val="00022601"/>
    <w:pPr>
      <w:keepNext/>
      <w:numPr>
        <w:ilvl w:val="2"/>
        <w:numId w:val="2"/>
      </w:numPr>
      <w:spacing w:before="120" w:after="120" w:line="240" w:lineRule="auto"/>
      <w:outlineLvl w:val="2"/>
    </w:pPr>
    <w:rPr>
      <w:rFonts w:ascii="맑은 고딕" w:hAnsi="맑은 고딕" w:cs="Times New Roman"/>
      <w:b/>
      <w:sz w:val="24"/>
    </w:rPr>
  </w:style>
  <w:style w:type="paragraph" w:styleId="4">
    <w:name w:val="heading 4"/>
    <w:basedOn w:val="a4"/>
    <w:next w:val="a4"/>
    <w:link w:val="4Char"/>
    <w:uiPriority w:val="9"/>
    <w:qFormat/>
    <w:rsid w:val="00022601"/>
    <w:pPr>
      <w:keepNext/>
      <w:numPr>
        <w:ilvl w:val="3"/>
        <w:numId w:val="2"/>
      </w:numPr>
      <w:spacing w:before="120" w:after="120" w:line="240" w:lineRule="auto"/>
      <w:outlineLvl w:val="3"/>
    </w:pPr>
    <w:rPr>
      <w:rFonts w:ascii="맑은 고딕" w:hAnsi="맑은 고딕" w:cs="Times New Roman"/>
      <w:b/>
      <w:bCs/>
      <w:sz w:val="22"/>
    </w:rPr>
  </w:style>
  <w:style w:type="paragraph" w:styleId="50">
    <w:name w:val="heading 5"/>
    <w:basedOn w:val="4"/>
    <w:next w:val="a4"/>
    <w:link w:val="5Char"/>
    <w:uiPriority w:val="9"/>
    <w:qFormat/>
    <w:rsid w:val="00842859"/>
    <w:pPr>
      <w:keepNext w:val="0"/>
      <w:numPr>
        <w:ilvl w:val="4"/>
      </w:numPr>
      <w:spacing w:before="200" w:line="271" w:lineRule="auto"/>
      <w:outlineLvl w:val="4"/>
    </w:pPr>
    <w:rPr>
      <w:kern w:val="0"/>
      <w:lang w:bidi="en-US"/>
    </w:rPr>
  </w:style>
  <w:style w:type="paragraph" w:styleId="6">
    <w:name w:val="heading 6"/>
    <w:basedOn w:val="50"/>
    <w:next w:val="a4"/>
    <w:link w:val="6Char"/>
    <w:uiPriority w:val="9"/>
    <w:qFormat/>
    <w:rsid w:val="00DA6230"/>
    <w:pPr>
      <w:numPr>
        <w:ilvl w:val="5"/>
      </w:numPr>
      <w:outlineLvl w:val="5"/>
    </w:pPr>
  </w:style>
  <w:style w:type="paragraph" w:styleId="7">
    <w:name w:val="heading 7"/>
    <w:basedOn w:val="a4"/>
    <w:next w:val="a4"/>
    <w:link w:val="7Char"/>
    <w:uiPriority w:val="9"/>
    <w:unhideWhenUsed/>
    <w:qFormat/>
    <w:rsid w:val="00DA6230"/>
    <w:pPr>
      <w:keepNext/>
      <w:numPr>
        <w:ilvl w:val="6"/>
        <w:numId w:val="2"/>
      </w:numPr>
      <w:outlineLvl w:val="6"/>
    </w:pPr>
  </w:style>
  <w:style w:type="paragraph" w:styleId="8">
    <w:name w:val="heading 8"/>
    <w:basedOn w:val="a4"/>
    <w:next w:val="a4"/>
    <w:link w:val="8Char"/>
    <w:uiPriority w:val="9"/>
    <w:qFormat/>
    <w:rsid w:val="00467EAC"/>
    <w:pPr>
      <w:outlineLvl w:val="7"/>
    </w:pPr>
    <w:rPr>
      <w:rFonts w:ascii="맑은 고딕" w:eastAsia="맑은 고딕" w:hAnsi="맑은 고딕" w:cs="Times New Roman"/>
      <w:kern w:val="0"/>
      <w:szCs w:val="20"/>
      <w:lang w:eastAsia="en-US" w:bidi="en-US"/>
    </w:rPr>
  </w:style>
  <w:style w:type="paragraph" w:styleId="9">
    <w:name w:val="heading 9"/>
    <w:basedOn w:val="a4"/>
    <w:next w:val="a4"/>
    <w:link w:val="9Char"/>
    <w:uiPriority w:val="9"/>
    <w:qFormat/>
    <w:rsid w:val="00467EAC"/>
    <w:pPr>
      <w:outlineLvl w:val="8"/>
    </w:pPr>
    <w:rPr>
      <w:rFonts w:ascii="맑은 고딕" w:eastAsia="맑은 고딕" w:hAnsi="맑은 고딕" w:cs="Times New Roman"/>
      <w:i/>
      <w:iCs/>
      <w:spacing w:val="5"/>
      <w:kern w:val="0"/>
      <w:szCs w:val="20"/>
      <w:lang w:eastAsia="en-US" w:bidi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styleId="a8">
    <w:name w:val="Table Grid"/>
    <w:basedOn w:val="a6"/>
    <w:rsid w:val="00A70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4"/>
    <w:next w:val="a4"/>
    <w:link w:val="Char"/>
    <w:uiPriority w:val="99"/>
    <w:semiHidden/>
    <w:unhideWhenUsed/>
    <w:rsid w:val="00D621FC"/>
  </w:style>
  <w:style w:type="character" w:customStyle="1" w:styleId="Char">
    <w:name w:val="날짜 Char"/>
    <w:basedOn w:val="a5"/>
    <w:link w:val="a9"/>
    <w:uiPriority w:val="99"/>
    <w:semiHidden/>
    <w:rsid w:val="00D621FC"/>
  </w:style>
  <w:style w:type="paragraph" w:styleId="aa">
    <w:name w:val="List Paragraph"/>
    <w:basedOn w:val="a4"/>
    <w:uiPriority w:val="34"/>
    <w:qFormat/>
    <w:rsid w:val="004F4083"/>
    <w:pPr>
      <w:ind w:leftChars="400" w:left="400"/>
      <w:contextualSpacing/>
    </w:pPr>
  </w:style>
  <w:style w:type="paragraph" w:styleId="ab">
    <w:name w:val="header"/>
    <w:basedOn w:val="a4"/>
    <w:link w:val="Char0"/>
    <w:uiPriority w:val="99"/>
    <w:unhideWhenUsed/>
    <w:rsid w:val="000C3A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5"/>
    <w:link w:val="ab"/>
    <w:uiPriority w:val="99"/>
    <w:rsid w:val="000C3A5E"/>
  </w:style>
  <w:style w:type="paragraph" w:styleId="ac">
    <w:name w:val="footer"/>
    <w:basedOn w:val="a4"/>
    <w:link w:val="Char1"/>
    <w:uiPriority w:val="99"/>
    <w:unhideWhenUsed/>
    <w:rsid w:val="000C3A5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5"/>
    <w:link w:val="ac"/>
    <w:uiPriority w:val="99"/>
    <w:rsid w:val="000C3A5E"/>
  </w:style>
  <w:style w:type="paragraph" w:styleId="ad">
    <w:name w:val="Balloon Text"/>
    <w:basedOn w:val="a4"/>
    <w:link w:val="Char2"/>
    <w:uiPriority w:val="99"/>
    <w:semiHidden/>
    <w:unhideWhenUsed/>
    <w:rsid w:val="000C3A5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5"/>
    <w:link w:val="ad"/>
    <w:uiPriority w:val="99"/>
    <w:semiHidden/>
    <w:rsid w:val="000C3A5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link w:val="1"/>
    <w:uiPriority w:val="9"/>
    <w:rsid w:val="00022601"/>
    <w:rPr>
      <w:rFonts w:ascii="맑은 고딕" w:eastAsia="현대하모니 L" w:hAnsi="맑은 고딕" w:cs="Times New Roman"/>
      <w:b/>
      <w:sz w:val="28"/>
      <w:szCs w:val="28"/>
    </w:rPr>
  </w:style>
  <w:style w:type="character" w:customStyle="1" w:styleId="2Char">
    <w:name w:val="제목 2 Char"/>
    <w:link w:val="20"/>
    <w:uiPriority w:val="9"/>
    <w:rsid w:val="00022601"/>
    <w:rPr>
      <w:rFonts w:ascii="맑은 고딕" w:eastAsia="현대하모니 L" w:hAnsi="맑은 고딕" w:cs="Times New Roman"/>
      <w:b/>
      <w:sz w:val="26"/>
      <w:szCs w:val="26"/>
    </w:rPr>
  </w:style>
  <w:style w:type="paragraph" w:styleId="TOC">
    <w:name w:val="TOC Heading"/>
    <w:basedOn w:val="1"/>
    <w:next w:val="a4"/>
    <w:uiPriority w:val="39"/>
    <w:unhideWhenUsed/>
    <w:qFormat/>
    <w:rsid w:val="008F1FBA"/>
    <w:pPr>
      <w:keepLines/>
      <w:spacing w:before="480"/>
      <w:outlineLvl w:val="9"/>
    </w:pPr>
    <w:rPr>
      <w:b w:val="0"/>
      <w:bCs/>
      <w:color w:val="365F91" w:themeColor="accent1" w:themeShade="BF"/>
      <w:kern w:val="0"/>
    </w:rPr>
  </w:style>
  <w:style w:type="paragraph" w:styleId="22">
    <w:name w:val="toc 2"/>
    <w:basedOn w:val="a4"/>
    <w:next w:val="a4"/>
    <w:autoRedefine/>
    <w:uiPriority w:val="39"/>
    <w:unhideWhenUsed/>
    <w:qFormat/>
    <w:rsid w:val="008F1FBA"/>
    <w:pPr>
      <w:ind w:left="220"/>
    </w:pPr>
    <w:rPr>
      <w:kern w:val="0"/>
      <w:sz w:val="22"/>
    </w:rPr>
  </w:style>
  <w:style w:type="paragraph" w:styleId="12">
    <w:name w:val="toc 1"/>
    <w:basedOn w:val="a4"/>
    <w:next w:val="a4"/>
    <w:autoRedefine/>
    <w:uiPriority w:val="39"/>
    <w:unhideWhenUsed/>
    <w:qFormat/>
    <w:rsid w:val="009A5BB3"/>
    <w:pPr>
      <w:tabs>
        <w:tab w:val="right" w:leader="dot" w:pos="9736"/>
      </w:tabs>
    </w:pPr>
    <w:rPr>
      <w:kern w:val="0"/>
      <w:sz w:val="22"/>
    </w:rPr>
  </w:style>
  <w:style w:type="paragraph" w:styleId="31">
    <w:name w:val="toc 3"/>
    <w:basedOn w:val="a4"/>
    <w:next w:val="a4"/>
    <w:autoRedefine/>
    <w:uiPriority w:val="39"/>
    <w:unhideWhenUsed/>
    <w:qFormat/>
    <w:rsid w:val="008F1FBA"/>
    <w:pPr>
      <w:ind w:left="440"/>
    </w:pPr>
    <w:rPr>
      <w:kern w:val="0"/>
      <w:sz w:val="22"/>
    </w:rPr>
  </w:style>
  <w:style w:type="character" w:styleId="ae">
    <w:name w:val="Hyperlink"/>
    <w:basedOn w:val="a5"/>
    <w:uiPriority w:val="99"/>
    <w:unhideWhenUsed/>
    <w:rsid w:val="008F1FBA"/>
    <w:rPr>
      <w:color w:val="0000FF" w:themeColor="hyperlink"/>
      <w:u w:val="single"/>
    </w:rPr>
  </w:style>
  <w:style w:type="character" w:customStyle="1" w:styleId="3Char">
    <w:name w:val="제목 3 Char"/>
    <w:link w:val="3"/>
    <w:uiPriority w:val="9"/>
    <w:rsid w:val="00022601"/>
    <w:rPr>
      <w:rFonts w:ascii="맑은 고딕" w:eastAsia="현대하모니 L" w:hAnsi="맑은 고딕" w:cs="Times New Roman"/>
      <w:b/>
      <w:sz w:val="24"/>
    </w:rPr>
  </w:style>
  <w:style w:type="paragraph" w:styleId="af">
    <w:name w:val="caption"/>
    <w:basedOn w:val="a4"/>
    <w:next w:val="a4"/>
    <w:link w:val="Char3"/>
    <w:uiPriority w:val="35"/>
    <w:unhideWhenUsed/>
    <w:qFormat/>
    <w:rsid w:val="0020748E"/>
    <w:rPr>
      <w:b/>
      <w:bCs/>
      <w:szCs w:val="20"/>
    </w:rPr>
  </w:style>
  <w:style w:type="paragraph" w:styleId="af0">
    <w:name w:val="Normal (Web)"/>
    <w:basedOn w:val="a4"/>
    <w:uiPriority w:val="99"/>
    <w:rsid w:val="007E75CD"/>
    <w:pPr>
      <w:spacing w:before="100" w:beforeAutospacing="1" w:afterAutospacing="1" w:line="240" w:lineRule="auto"/>
    </w:pPr>
    <w:rPr>
      <w:rFonts w:ascii="굴림" w:eastAsia="굴림" w:hAnsi="굴림" w:cs="굴림"/>
      <w:kern w:val="0"/>
      <w:sz w:val="24"/>
      <w:szCs w:val="24"/>
    </w:rPr>
  </w:style>
  <w:style w:type="character" w:styleId="af1">
    <w:name w:val="Placeholder Text"/>
    <w:basedOn w:val="a5"/>
    <w:uiPriority w:val="99"/>
    <w:semiHidden/>
    <w:rsid w:val="007E75CD"/>
    <w:rPr>
      <w:color w:val="808080"/>
    </w:rPr>
  </w:style>
  <w:style w:type="character" w:customStyle="1" w:styleId="4Char">
    <w:name w:val="제목 4 Char"/>
    <w:link w:val="4"/>
    <w:uiPriority w:val="9"/>
    <w:rsid w:val="00022601"/>
    <w:rPr>
      <w:rFonts w:ascii="맑은 고딕" w:eastAsia="현대하모니 L" w:hAnsi="맑은 고딕" w:cs="Times New Roman"/>
      <w:b/>
      <w:bCs/>
      <w:sz w:val="22"/>
    </w:rPr>
  </w:style>
  <w:style w:type="character" w:customStyle="1" w:styleId="5Char">
    <w:name w:val="제목 5 Char"/>
    <w:link w:val="50"/>
    <w:uiPriority w:val="9"/>
    <w:rsid w:val="00842859"/>
    <w:rPr>
      <w:rFonts w:ascii="맑은 고딕" w:eastAsia="현대하모니 L" w:hAnsi="맑은 고딕" w:cs="Times New Roman"/>
      <w:b/>
      <w:bCs/>
      <w:kern w:val="0"/>
      <w:sz w:val="22"/>
      <w:lang w:bidi="en-US"/>
    </w:rPr>
  </w:style>
  <w:style w:type="character" w:customStyle="1" w:styleId="6Char">
    <w:name w:val="제목 6 Char"/>
    <w:link w:val="6"/>
    <w:uiPriority w:val="9"/>
    <w:rsid w:val="00DA6230"/>
    <w:rPr>
      <w:rFonts w:ascii="맑은 고딕" w:eastAsia="현대하모니 L" w:hAnsi="맑은 고딕" w:cs="Times New Roman"/>
      <w:b/>
      <w:bCs/>
      <w:kern w:val="0"/>
      <w:sz w:val="22"/>
      <w:lang w:bidi="en-US"/>
    </w:rPr>
  </w:style>
  <w:style w:type="paragraph" w:styleId="af2">
    <w:name w:val="footnote text"/>
    <w:basedOn w:val="a4"/>
    <w:link w:val="Char4"/>
    <w:uiPriority w:val="99"/>
    <w:semiHidden/>
    <w:unhideWhenUsed/>
    <w:rsid w:val="008A1C45"/>
    <w:pPr>
      <w:snapToGrid w:val="0"/>
    </w:pPr>
  </w:style>
  <w:style w:type="character" w:customStyle="1" w:styleId="Char4">
    <w:name w:val="각주 텍스트 Char"/>
    <w:basedOn w:val="a5"/>
    <w:link w:val="af2"/>
    <w:uiPriority w:val="99"/>
    <w:semiHidden/>
    <w:rsid w:val="008A1C45"/>
  </w:style>
  <w:style w:type="character" w:styleId="af3">
    <w:name w:val="footnote reference"/>
    <w:basedOn w:val="a5"/>
    <w:uiPriority w:val="99"/>
    <w:semiHidden/>
    <w:unhideWhenUsed/>
    <w:rsid w:val="008A1C45"/>
    <w:rPr>
      <w:vertAlign w:val="superscript"/>
    </w:rPr>
  </w:style>
  <w:style w:type="paragraph" w:customStyle="1" w:styleId="Appendix">
    <w:name w:val="Appendix"/>
    <w:basedOn w:val="1"/>
    <w:next w:val="a4"/>
    <w:rsid w:val="006B473F"/>
    <w:pPr>
      <w:numPr>
        <w:numId w:val="0"/>
      </w:numPr>
    </w:pPr>
  </w:style>
  <w:style w:type="paragraph" w:customStyle="1" w:styleId="af4">
    <w:name w:val="작성 가이드"/>
    <w:basedOn w:val="50"/>
    <w:next w:val="a4"/>
    <w:qFormat/>
    <w:rsid w:val="00467EAC"/>
    <w:pPr>
      <w:numPr>
        <w:ilvl w:val="0"/>
        <w:numId w:val="0"/>
      </w:numPr>
      <w:spacing w:before="60" w:after="60" w:line="240" w:lineRule="auto"/>
    </w:pPr>
    <w:rPr>
      <w:rFonts w:ascii="현대하모니 L"/>
      <w:b w:val="0"/>
      <w:i/>
      <w:color w:val="0000CC"/>
      <w:sz w:val="20"/>
    </w:rPr>
  </w:style>
  <w:style w:type="paragraph" w:customStyle="1" w:styleId="PA4">
    <w:name w:val="PA 설명 (4수준)"/>
    <w:basedOn w:val="4"/>
    <w:next w:val="a4"/>
    <w:rsid w:val="009816E6"/>
    <w:pPr>
      <w:numPr>
        <w:ilvl w:val="0"/>
        <w:numId w:val="0"/>
      </w:numPr>
    </w:pPr>
    <w:rPr>
      <w:color w:val="1F497D" w:themeColor="text2"/>
    </w:rPr>
  </w:style>
  <w:style w:type="paragraph" w:customStyle="1" w:styleId="BP4">
    <w:name w:val="BP 설명 (4수준)"/>
    <w:basedOn w:val="PA4"/>
    <w:next w:val="a4"/>
    <w:rsid w:val="00387169"/>
    <w:rPr>
      <w:i/>
      <w:sz w:val="24"/>
      <w:lang w:bidi="en-US"/>
    </w:rPr>
  </w:style>
  <w:style w:type="paragraph" w:customStyle="1" w:styleId="af5">
    <w:name w:val="작성 예제"/>
    <w:basedOn w:val="a4"/>
    <w:next w:val="a4"/>
    <w:qFormat/>
    <w:rsid w:val="00467EAC"/>
    <w:rPr>
      <w:color w:val="0000CC"/>
    </w:rPr>
  </w:style>
  <w:style w:type="character" w:styleId="af6">
    <w:name w:val="annotation reference"/>
    <w:basedOn w:val="a5"/>
    <w:uiPriority w:val="99"/>
    <w:semiHidden/>
    <w:unhideWhenUsed/>
    <w:rsid w:val="005F4DF0"/>
    <w:rPr>
      <w:sz w:val="18"/>
      <w:szCs w:val="18"/>
    </w:rPr>
  </w:style>
  <w:style w:type="paragraph" w:styleId="af7">
    <w:name w:val="annotation text"/>
    <w:basedOn w:val="a4"/>
    <w:link w:val="Char5"/>
    <w:uiPriority w:val="99"/>
    <w:unhideWhenUsed/>
    <w:rsid w:val="005F4DF0"/>
  </w:style>
  <w:style w:type="character" w:customStyle="1" w:styleId="Char5">
    <w:name w:val="메모 텍스트 Char"/>
    <w:basedOn w:val="a5"/>
    <w:link w:val="af7"/>
    <w:uiPriority w:val="99"/>
    <w:rsid w:val="005F4DF0"/>
  </w:style>
  <w:style w:type="paragraph" w:styleId="af8">
    <w:name w:val="annotation subject"/>
    <w:basedOn w:val="af7"/>
    <w:next w:val="af7"/>
    <w:link w:val="Char6"/>
    <w:uiPriority w:val="99"/>
    <w:semiHidden/>
    <w:unhideWhenUsed/>
    <w:rsid w:val="005F4DF0"/>
    <w:rPr>
      <w:b/>
      <w:bCs/>
    </w:rPr>
  </w:style>
  <w:style w:type="character" w:customStyle="1" w:styleId="Char6">
    <w:name w:val="메모 주제 Char"/>
    <w:basedOn w:val="Char5"/>
    <w:link w:val="af8"/>
    <w:uiPriority w:val="99"/>
    <w:semiHidden/>
    <w:rsid w:val="005F4DF0"/>
    <w:rPr>
      <w:b/>
      <w:bCs/>
    </w:rPr>
  </w:style>
  <w:style w:type="paragraph" w:styleId="af9">
    <w:name w:val="Revision"/>
    <w:hidden/>
    <w:uiPriority w:val="99"/>
    <w:semiHidden/>
    <w:rsid w:val="008B4C8B"/>
    <w:pPr>
      <w:spacing w:line="240" w:lineRule="auto"/>
    </w:pPr>
  </w:style>
  <w:style w:type="paragraph" w:customStyle="1" w:styleId="Excursus">
    <w:name w:val="Excursus"/>
    <w:basedOn w:val="3"/>
    <w:next w:val="a4"/>
    <w:rsid w:val="00C36336"/>
    <w:pPr>
      <w:numPr>
        <w:ilvl w:val="0"/>
        <w:numId w:val="0"/>
      </w:numPr>
    </w:pPr>
    <w:rPr>
      <w:i/>
      <w:color w:val="1F497D" w:themeColor="text2"/>
      <w:lang w:bidi="en-US"/>
    </w:rPr>
  </w:style>
  <w:style w:type="paragraph" w:customStyle="1" w:styleId="23">
    <w:name w:val="부록 제목 2"/>
    <w:basedOn w:val="20"/>
    <w:next w:val="a4"/>
    <w:qFormat/>
    <w:rsid w:val="00044113"/>
    <w:pPr>
      <w:numPr>
        <w:ilvl w:val="0"/>
        <w:numId w:val="0"/>
      </w:numPr>
    </w:pPr>
  </w:style>
  <w:style w:type="paragraph" w:customStyle="1" w:styleId="13">
    <w:name w:val="부록 제목 1"/>
    <w:basedOn w:val="1"/>
    <w:next w:val="a4"/>
    <w:qFormat/>
    <w:rsid w:val="00044113"/>
    <w:pPr>
      <w:numPr>
        <w:numId w:val="0"/>
      </w:numPr>
    </w:pPr>
  </w:style>
  <w:style w:type="character" w:customStyle="1" w:styleId="7Char">
    <w:name w:val="제목 7 Char"/>
    <w:basedOn w:val="a5"/>
    <w:link w:val="7"/>
    <w:uiPriority w:val="9"/>
    <w:rsid w:val="00DA6230"/>
    <w:rPr>
      <w:rFonts w:ascii="현대하모니 L" w:eastAsia="현대하모니 L"/>
    </w:rPr>
  </w:style>
  <w:style w:type="paragraph" w:styleId="5">
    <w:name w:val="List Number 5"/>
    <w:basedOn w:val="a4"/>
    <w:uiPriority w:val="99"/>
    <w:semiHidden/>
    <w:unhideWhenUsed/>
    <w:rsid w:val="00AF4F8C"/>
    <w:pPr>
      <w:widowControl w:val="0"/>
      <w:numPr>
        <w:numId w:val="3"/>
      </w:numPr>
      <w:wordWrap w:val="0"/>
      <w:spacing w:line="240" w:lineRule="auto"/>
      <w:ind w:left="0" w:firstLine="0"/>
      <w:jc w:val="both"/>
    </w:pPr>
    <w:rPr>
      <w:rFonts w:ascii="Arial" w:eastAsia="바탕체" w:hAnsi="Arial" w:cs="Times New Roman"/>
      <w:sz w:val="22"/>
      <w:szCs w:val="20"/>
    </w:rPr>
  </w:style>
  <w:style w:type="character" w:customStyle="1" w:styleId="8Char">
    <w:name w:val="제목 8 Char"/>
    <w:basedOn w:val="a5"/>
    <w:link w:val="8"/>
    <w:uiPriority w:val="9"/>
    <w:rsid w:val="00467EAC"/>
    <w:rPr>
      <w:rFonts w:ascii="맑은 고딕" w:eastAsia="맑은 고딕" w:hAnsi="맑은 고딕" w:cs="Times New Roman"/>
      <w:kern w:val="0"/>
      <w:szCs w:val="20"/>
      <w:lang w:eastAsia="en-US" w:bidi="en-US"/>
    </w:rPr>
  </w:style>
  <w:style w:type="character" w:customStyle="1" w:styleId="9Char">
    <w:name w:val="제목 9 Char"/>
    <w:basedOn w:val="a5"/>
    <w:link w:val="9"/>
    <w:uiPriority w:val="9"/>
    <w:rsid w:val="00467EAC"/>
    <w:rPr>
      <w:rFonts w:ascii="맑은 고딕" w:eastAsia="맑은 고딕" w:hAnsi="맑은 고딕" w:cs="Times New Roman"/>
      <w:i/>
      <w:iCs/>
      <w:spacing w:val="5"/>
      <w:kern w:val="0"/>
      <w:szCs w:val="20"/>
      <w:lang w:eastAsia="en-US" w:bidi="en-US"/>
    </w:rPr>
  </w:style>
  <w:style w:type="character" w:styleId="afa">
    <w:name w:val="Subtle Emphasis"/>
    <w:uiPriority w:val="19"/>
    <w:qFormat/>
    <w:rsid w:val="00467EAC"/>
    <w:rPr>
      <w:i/>
      <w:iCs/>
      <w:color w:val="808080"/>
    </w:rPr>
  </w:style>
  <w:style w:type="paragraph" w:styleId="afb">
    <w:name w:val="Title"/>
    <w:basedOn w:val="a4"/>
    <w:next w:val="a4"/>
    <w:link w:val="Char7"/>
    <w:uiPriority w:val="10"/>
    <w:qFormat/>
    <w:rsid w:val="00467EAC"/>
    <w:pPr>
      <w:widowControl w:val="0"/>
      <w:wordWrap w:val="0"/>
      <w:autoSpaceDE w:val="0"/>
      <w:autoSpaceDN w:val="0"/>
      <w:spacing w:before="240" w:after="120" w:line="240" w:lineRule="auto"/>
      <w:jc w:val="center"/>
      <w:outlineLvl w:val="0"/>
    </w:pPr>
    <w:rPr>
      <w:rFonts w:ascii="맑은 고딕" w:eastAsia="맑은 고딕" w:hAnsi="맑은 고딕" w:cs="Times New Roman"/>
      <w:b/>
      <w:bCs/>
      <w:sz w:val="32"/>
      <w:szCs w:val="32"/>
    </w:rPr>
  </w:style>
  <w:style w:type="character" w:customStyle="1" w:styleId="Char7">
    <w:name w:val="제목 Char"/>
    <w:basedOn w:val="a5"/>
    <w:link w:val="afb"/>
    <w:uiPriority w:val="10"/>
    <w:rsid w:val="00467EAC"/>
    <w:rPr>
      <w:rFonts w:ascii="맑은 고딕" w:eastAsia="맑은 고딕" w:hAnsi="맑은 고딕" w:cs="Times New Roman"/>
      <w:b/>
      <w:bCs/>
      <w:sz w:val="32"/>
      <w:szCs w:val="32"/>
    </w:rPr>
  </w:style>
  <w:style w:type="paragraph" w:styleId="40">
    <w:name w:val="toc 4"/>
    <w:basedOn w:val="a4"/>
    <w:next w:val="a4"/>
    <w:autoRedefine/>
    <w:uiPriority w:val="39"/>
    <w:unhideWhenUsed/>
    <w:rsid w:val="00467EAC"/>
    <w:pPr>
      <w:widowControl w:val="0"/>
      <w:wordWrap w:val="0"/>
      <w:autoSpaceDE w:val="0"/>
      <w:autoSpaceDN w:val="0"/>
      <w:spacing w:line="240" w:lineRule="auto"/>
      <w:ind w:left="600"/>
    </w:pPr>
    <w:rPr>
      <w:rFonts w:ascii="맑은 고딕" w:eastAsia="맑은 고딕" w:hAnsi="맑은 고딕" w:cs="Times New Roman"/>
      <w:sz w:val="18"/>
      <w:szCs w:val="18"/>
    </w:rPr>
  </w:style>
  <w:style w:type="paragraph" w:styleId="51">
    <w:name w:val="toc 5"/>
    <w:basedOn w:val="a4"/>
    <w:next w:val="a4"/>
    <w:autoRedefine/>
    <w:uiPriority w:val="39"/>
    <w:unhideWhenUsed/>
    <w:rsid w:val="00467EAC"/>
    <w:pPr>
      <w:widowControl w:val="0"/>
      <w:wordWrap w:val="0"/>
      <w:autoSpaceDE w:val="0"/>
      <w:autoSpaceDN w:val="0"/>
      <w:spacing w:line="240" w:lineRule="auto"/>
      <w:ind w:left="800"/>
    </w:pPr>
    <w:rPr>
      <w:rFonts w:ascii="맑은 고딕" w:eastAsia="맑은 고딕" w:hAnsi="맑은 고딕" w:cs="Times New Roman"/>
      <w:sz w:val="18"/>
      <w:szCs w:val="18"/>
    </w:rPr>
  </w:style>
  <w:style w:type="paragraph" w:styleId="60">
    <w:name w:val="toc 6"/>
    <w:basedOn w:val="a4"/>
    <w:next w:val="a4"/>
    <w:autoRedefine/>
    <w:uiPriority w:val="39"/>
    <w:unhideWhenUsed/>
    <w:rsid w:val="00467EAC"/>
    <w:pPr>
      <w:widowControl w:val="0"/>
      <w:wordWrap w:val="0"/>
      <w:autoSpaceDE w:val="0"/>
      <w:autoSpaceDN w:val="0"/>
      <w:spacing w:line="240" w:lineRule="auto"/>
      <w:ind w:left="1000"/>
    </w:pPr>
    <w:rPr>
      <w:rFonts w:ascii="맑은 고딕" w:eastAsia="맑은 고딕" w:hAnsi="맑은 고딕" w:cs="Times New Roman"/>
      <w:sz w:val="18"/>
      <w:szCs w:val="18"/>
    </w:rPr>
  </w:style>
  <w:style w:type="paragraph" w:styleId="70">
    <w:name w:val="toc 7"/>
    <w:basedOn w:val="a4"/>
    <w:next w:val="a4"/>
    <w:autoRedefine/>
    <w:uiPriority w:val="39"/>
    <w:unhideWhenUsed/>
    <w:rsid w:val="00467EAC"/>
    <w:pPr>
      <w:widowControl w:val="0"/>
      <w:wordWrap w:val="0"/>
      <w:autoSpaceDE w:val="0"/>
      <w:autoSpaceDN w:val="0"/>
      <w:spacing w:line="240" w:lineRule="auto"/>
      <w:ind w:left="1200"/>
    </w:pPr>
    <w:rPr>
      <w:rFonts w:ascii="맑은 고딕" w:eastAsia="맑은 고딕" w:hAnsi="맑은 고딕" w:cs="Times New Roman"/>
      <w:sz w:val="18"/>
      <w:szCs w:val="18"/>
    </w:rPr>
  </w:style>
  <w:style w:type="paragraph" w:styleId="80">
    <w:name w:val="toc 8"/>
    <w:basedOn w:val="a4"/>
    <w:next w:val="a4"/>
    <w:autoRedefine/>
    <w:uiPriority w:val="39"/>
    <w:unhideWhenUsed/>
    <w:rsid w:val="00467EAC"/>
    <w:pPr>
      <w:widowControl w:val="0"/>
      <w:wordWrap w:val="0"/>
      <w:autoSpaceDE w:val="0"/>
      <w:autoSpaceDN w:val="0"/>
      <w:spacing w:line="240" w:lineRule="auto"/>
      <w:ind w:left="1400"/>
    </w:pPr>
    <w:rPr>
      <w:rFonts w:ascii="맑은 고딕" w:eastAsia="맑은 고딕" w:hAnsi="맑은 고딕" w:cs="Times New Roman"/>
      <w:sz w:val="18"/>
      <w:szCs w:val="18"/>
    </w:rPr>
  </w:style>
  <w:style w:type="paragraph" w:styleId="90">
    <w:name w:val="toc 9"/>
    <w:basedOn w:val="a4"/>
    <w:next w:val="a4"/>
    <w:autoRedefine/>
    <w:uiPriority w:val="39"/>
    <w:unhideWhenUsed/>
    <w:rsid w:val="00467EAC"/>
    <w:pPr>
      <w:widowControl w:val="0"/>
      <w:wordWrap w:val="0"/>
      <w:autoSpaceDE w:val="0"/>
      <w:autoSpaceDN w:val="0"/>
      <w:spacing w:line="240" w:lineRule="auto"/>
      <w:ind w:left="1600"/>
    </w:pPr>
    <w:rPr>
      <w:rFonts w:ascii="맑은 고딕" w:eastAsia="맑은 고딕" w:hAnsi="맑은 고딕" w:cs="Times New Roman"/>
      <w:sz w:val="18"/>
      <w:szCs w:val="18"/>
    </w:rPr>
  </w:style>
  <w:style w:type="paragraph" w:styleId="afc">
    <w:name w:val="Normal Indent"/>
    <w:aliases w:val="Normal Indent2,A:TEXT2,F:TEXT2"/>
    <w:basedOn w:val="a4"/>
    <w:link w:val="Char8"/>
    <w:unhideWhenUsed/>
    <w:qFormat/>
    <w:rsid w:val="00467EAC"/>
    <w:pPr>
      <w:spacing w:after="200"/>
      <w:ind w:leftChars="400" w:left="800"/>
    </w:pPr>
    <w:rPr>
      <w:rFonts w:ascii="맑은 고딕" w:eastAsia="맑은 고딕" w:hAnsi="맑은 고딕" w:cs="Times New Roman"/>
      <w:kern w:val="0"/>
      <w:sz w:val="22"/>
      <w:lang w:eastAsia="en-US" w:bidi="en-US"/>
    </w:rPr>
  </w:style>
  <w:style w:type="paragraph" w:styleId="afd">
    <w:name w:val="Subtitle"/>
    <w:basedOn w:val="a4"/>
    <w:next w:val="a4"/>
    <w:link w:val="Char9"/>
    <w:uiPriority w:val="11"/>
    <w:qFormat/>
    <w:rsid w:val="00467EAC"/>
    <w:pPr>
      <w:spacing w:after="600"/>
    </w:pPr>
    <w:rPr>
      <w:rFonts w:ascii="맑은 고딕" w:eastAsia="맑은 고딕" w:hAnsi="맑은 고딕" w:cs="Times New Roman"/>
      <w:i/>
      <w:iCs/>
      <w:spacing w:val="13"/>
      <w:kern w:val="0"/>
      <w:sz w:val="24"/>
      <w:szCs w:val="24"/>
      <w:lang w:eastAsia="en-US" w:bidi="en-US"/>
    </w:rPr>
  </w:style>
  <w:style w:type="character" w:customStyle="1" w:styleId="Char9">
    <w:name w:val="부제 Char"/>
    <w:basedOn w:val="a5"/>
    <w:link w:val="afd"/>
    <w:uiPriority w:val="11"/>
    <w:rsid w:val="00467EAC"/>
    <w:rPr>
      <w:rFonts w:ascii="맑은 고딕" w:eastAsia="맑은 고딕" w:hAnsi="맑은 고딕" w:cs="Times New Roman"/>
      <w:i/>
      <w:iCs/>
      <w:spacing w:val="13"/>
      <w:kern w:val="0"/>
      <w:sz w:val="24"/>
      <w:szCs w:val="24"/>
      <w:lang w:eastAsia="en-US" w:bidi="en-US"/>
    </w:rPr>
  </w:style>
  <w:style w:type="character" w:styleId="afe">
    <w:name w:val="Strong"/>
    <w:uiPriority w:val="22"/>
    <w:qFormat/>
    <w:rsid w:val="00467EAC"/>
    <w:rPr>
      <w:b/>
      <w:bCs/>
    </w:rPr>
  </w:style>
  <w:style w:type="character" w:styleId="aff">
    <w:name w:val="Emphasis"/>
    <w:uiPriority w:val="20"/>
    <w:qFormat/>
    <w:rsid w:val="00467E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f0">
    <w:name w:val="No Spacing"/>
    <w:basedOn w:val="a4"/>
    <w:link w:val="Chara"/>
    <w:uiPriority w:val="1"/>
    <w:qFormat/>
    <w:rsid w:val="00467EAC"/>
    <w:pPr>
      <w:spacing w:line="240" w:lineRule="auto"/>
    </w:pPr>
    <w:rPr>
      <w:rFonts w:ascii="맑은 고딕" w:eastAsia="맑은 고딕" w:hAnsi="맑은 고딕" w:cs="Times New Roman"/>
      <w:kern w:val="0"/>
      <w:sz w:val="22"/>
      <w:lang w:eastAsia="en-US" w:bidi="en-US"/>
    </w:rPr>
  </w:style>
  <w:style w:type="character" w:customStyle="1" w:styleId="Chara">
    <w:name w:val="간격 없음 Char"/>
    <w:link w:val="aff0"/>
    <w:uiPriority w:val="1"/>
    <w:rsid w:val="00467EAC"/>
    <w:rPr>
      <w:rFonts w:ascii="맑은 고딕" w:eastAsia="맑은 고딕" w:hAnsi="맑은 고딕" w:cs="Times New Roman"/>
      <w:kern w:val="0"/>
      <w:sz w:val="22"/>
      <w:lang w:eastAsia="en-US" w:bidi="en-US"/>
    </w:rPr>
  </w:style>
  <w:style w:type="paragraph" w:styleId="aff1">
    <w:name w:val="Quote"/>
    <w:basedOn w:val="a4"/>
    <w:next w:val="a4"/>
    <w:link w:val="Charb"/>
    <w:uiPriority w:val="29"/>
    <w:qFormat/>
    <w:rsid w:val="00467EAC"/>
    <w:pPr>
      <w:spacing w:before="200"/>
      <w:ind w:left="360" w:right="360"/>
    </w:pPr>
    <w:rPr>
      <w:rFonts w:ascii="맑은 고딕" w:eastAsia="맑은 고딕" w:hAnsi="맑은 고딕" w:cs="Times New Roman"/>
      <w:i/>
      <w:iCs/>
      <w:kern w:val="0"/>
      <w:sz w:val="22"/>
      <w:lang w:eastAsia="en-US" w:bidi="en-US"/>
    </w:rPr>
  </w:style>
  <w:style w:type="character" w:customStyle="1" w:styleId="Charb">
    <w:name w:val="인용 Char"/>
    <w:basedOn w:val="a5"/>
    <w:link w:val="aff1"/>
    <w:uiPriority w:val="29"/>
    <w:rsid w:val="00467EAC"/>
    <w:rPr>
      <w:rFonts w:ascii="맑은 고딕" w:eastAsia="맑은 고딕" w:hAnsi="맑은 고딕" w:cs="Times New Roman"/>
      <w:i/>
      <w:iCs/>
      <w:kern w:val="0"/>
      <w:sz w:val="22"/>
      <w:lang w:eastAsia="en-US" w:bidi="en-US"/>
    </w:rPr>
  </w:style>
  <w:style w:type="paragraph" w:styleId="aff2">
    <w:name w:val="Intense Quote"/>
    <w:basedOn w:val="a4"/>
    <w:next w:val="a4"/>
    <w:link w:val="Charc"/>
    <w:uiPriority w:val="30"/>
    <w:qFormat/>
    <w:rsid w:val="00467EAC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맑은 고딕" w:eastAsia="맑은 고딕" w:hAnsi="맑은 고딕" w:cs="Times New Roman"/>
      <w:b/>
      <w:bCs/>
      <w:i/>
      <w:iCs/>
      <w:kern w:val="0"/>
      <w:sz w:val="22"/>
      <w:lang w:eastAsia="en-US" w:bidi="en-US"/>
    </w:rPr>
  </w:style>
  <w:style w:type="character" w:customStyle="1" w:styleId="Charc">
    <w:name w:val="강한 인용 Char"/>
    <w:basedOn w:val="a5"/>
    <w:link w:val="aff2"/>
    <w:uiPriority w:val="30"/>
    <w:rsid w:val="00467EAC"/>
    <w:rPr>
      <w:rFonts w:ascii="맑은 고딕" w:eastAsia="맑은 고딕" w:hAnsi="맑은 고딕" w:cs="Times New Roman"/>
      <w:b/>
      <w:bCs/>
      <w:i/>
      <w:iCs/>
      <w:kern w:val="0"/>
      <w:sz w:val="22"/>
      <w:lang w:eastAsia="en-US" w:bidi="en-US"/>
    </w:rPr>
  </w:style>
  <w:style w:type="character" w:styleId="aff3">
    <w:name w:val="Intense Emphasis"/>
    <w:uiPriority w:val="21"/>
    <w:qFormat/>
    <w:rsid w:val="00467EAC"/>
    <w:rPr>
      <w:b/>
      <w:bCs/>
    </w:rPr>
  </w:style>
  <w:style w:type="character" w:styleId="aff4">
    <w:name w:val="Subtle Reference"/>
    <w:uiPriority w:val="31"/>
    <w:qFormat/>
    <w:rsid w:val="00467EAC"/>
    <w:rPr>
      <w:smallCaps/>
    </w:rPr>
  </w:style>
  <w:style w:type="character" w:styleId="aff5">
    <w:name w:val="Intense Reference"/>
    <w:uiPriority w:val="32"/>
    <w:qFormat/>
    <w:rsid w:val="00467EAC"/>
    <w:rPr>
      <w:smallCaps/>
      <w:spacing w:val="5"/>
      <w:u w:val="single"/>
    </w:rPr>
  </w:style>
  <w:style w:type="character" w:styleId="aff6">
    <w:name w:val="Book Title"/>
    <w:uiPriority w:val="33"/>
    <w:qFormat/>
    <w:rsid w:val="00467EAC"/>
    <w:rPr>
      <w:i/>
      <w:iCs/>
      <w:smallCaps/>
      <w:spacing w:val="5"/>
    </w:rPr>
  </w:style>
  <w:style w:type="paragraph" w:customStyle="1" w:styleId="aff7">
    <w:name w:val="바탕글"/>
    <w:basedOn w:val="a4"/>
    <w:link w:val="Chard"/>
    <w:qFormat/>
    <w:rsid w:val="00467EAC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paragraph" w:customStyle="1" w:styleId="a2">
    <w:name w:val="표준항목"/>
    <w:basedOn w:val="aff7"/>
    <w:link w:val="Chare"/>
    <w:qFormat/>
    <w:rsid w:val="00467EAC"/>
    <w:pPr>
      <w:numPr>
        <w:numId w:val="4"/>
      </w:numPr>
      <w:ind w:leftChars="322" w:left="1274" w:hangingChars="283" w:hanging="566"/>
      <w:jc w:val="left"/>
    </w:pPr>
  </w:style>
  <w:style w:type="character" w:customStyle="1" w:styleId="Chard">
    <w:name w:val="바탕글 Char"/>
    <w:link w:val="aff7"/>
    <w:rsid w:val="00467EAC"/>
    <w:rPr>
      <w:rFonts w:ascii="맑은 고딕" w:eastAsia="맑은 고딕" w:hAnsi="맑은 고딕" w:cs="Times New Roman"/>
    </w:rPr>
  </w:style>
  <w:style w:type="character" w:customStyle="1" w:styleId="Chare">
    <w:name w:val="표준항목 Char"/>
    <w:basedOn w:val="Chard"/>
    <w:link w:val="a2"/>
    <w:rsid w:val="00467EAC"/>
    <w:rPr>
      <w:rFonts w:ascii="맑은 고딕" w:eastAsia="맑은 고딕" w:hAnsi="맑은 고딕" w:cs="Times New Roman"/>
    </w:rPr>
  </w:style>
  <w:style w:type="paragraph" w:customStyle="1" w:styleId="aff8">
    <w:name w:val="그림"/>
    <w:basedOn w:val="aff7"/>
    <w:link w:val="Charf"/>
    <w:qFormat/>
    <w:rsid w:val="00467EAC"/>
    <w:pPr>
      <w:ind w:firstLine="1"/>
      <w:jc w:val="center"/>
    </w:pPr>
  </w:style>
  <w:style w:type="character" w:customStyle="1" w:styleId="Char3">
    <w:name w:val="캡션 Char"/>
    <w:link w:val="af"/>
    <w:uiPriority w:val="35"/>
    <w:rsid w:val="00467EAC"/>
    <w:rPr>
      <w:rFonts w:ascii="현대하모니 L" w:eastAsia="현대하모니 L"/>
      <w:b/>
      <w:bCs/>
      <w:szCs w:val="20"/>
    </w:rPr>
  </w:style>
  <w:style w:type="character" w:customStyle="1" w:styleId="Charf">
    <w:name w:val="그림 Char"/>
    <w:basedOn w:val="Chard"/>
    <w:link w:val="aff8"/>
    <w:rsid w:val="00467EAC"/>
    <w:rPr>
      <w:rFonts w:ascii="맑은 고딕" w:eastAsia="맑은 고딕" w:hAnsi="맑은 고딕" w:cs="Times New Roman"/>
    </w:rPr>
  </w:style>
  <w:style w:type="paragraph" w:customStyle="1" w:styleId="a1">
    <w:name w:val="표안표준항목"/>
    <w:basedOn w:val="a2"/>
    <w:link w:val="Charf0"/>
    <w:qFormat/>
    <w:rsid w:val="00467EAC"/>
    <w:pPr>
      <w:numPr>
        <w:numId w:val="5"/>
      </w:numPr>
      <w:spacing w:line="240" w:lineRule="auto"/>
      <w:ind w:leftChars="0" w:left="448" w:firstLineChars="0" w:firstLine="0"/>
    </w:pPr>
  </w:style>
  <w:style w:type="paragraph" w:customStyle="1" w:styleId="aff9">
    <w:name w:val="표안바탕글"/>
    <w:basedOn w:val="aff7"/>
    <w:link w:val="Charf1"/>
    <w:qFormat/>
    <w:rsid w:val="00467EAC"/>
    <w:pPr>
      <w:spacing w:line="240" w:lineRule="auto"/>
      <w:ind w:firstLine="1"/>
    </w:pPr>
  </w:style>
  <w:style w:type="character" w:customStyle="1" w:styleId="Charf0">
    <w:name w:val="표안표준항목 Char"/>
    <w:basedOn w:val="Chare"/>
    <w:link w:val="a1"/>
    <w:rsid w:val="00467EAC"/>
    <w:rPr>
      <w:rFonts w:ascii="맑은 고딕" w:eastAsia="맑은 고딕" w:hAnsi="맑은 고딕" w:cs="Times New Roman"/>
    </w:rPr>
  </w:style>
  <w:style w:type="paragraph" w:customStyle="1" w:styleId="affa">
    <w:name w:val="표안머리글"/>
    <w:basedOn w:val="a4"/>
    <w:link w:val="Charf2"/>
    <w:qFormat/>
    <w:rsid w:val="00467EAC"/>
    <w:pPr>
      <w:ind w:left="567" w:firstLineChars="100" w:firstLine="180"/>
      <w:jc w:val="center"/>
    </w:pPr>
    <w:rPr>
      <w:rFonts w:ascii="맑은 고딕" w:eastAsia="맑은 고딕" w:hAnsi="맑은 고딕" w:cs="Times New Roman"/>
      <w:b/>
      <w:bCs/>
      <w:kern w:val="0"/>
      <w:szCs w:val="18"/>
      <w:lang w:bidi="en-US"/>
    </w:rPr>
  </w:style>
  <w:style w:type="character" w:customStyle="1" w:styleId="Charf1">
    <w:name w:val="표안바탕글 Char"/>
    <w:basedOn w:val="Chard"/>
    <w:link w:val="aff9"/>
    <w:rsid w:val="00467EAC"/>
    <w:rPr>
      <w:rFonts w:ascii="맑은 고딕" w:eastAsia="맑은 고딕" w:hAnsi="맑은 고딕" w:cs="Times New Roman"/>
    </w:rPr>
  </w:style>
  <w:style w:type="character" w:customStyle="1" w:styleId="Charf2">
    <w:name w:val="표안머리글 Char"/>
    <w:link w:val="affa"/>
    <w:rsid w:val="00467EAC"/>
    <w:rPr>
      <w:rFonts w:ascii="맑은 고딕" w:eastAsia="맑은 고딕" w:hAnsi="맑은 고딕" w:cs="Times New Roman"/>
      <w:b/>
      <w:bCs/>
      <w:kern w:val="0"/>
      <w:szCs w:val="18"/>
      <w:lang w:bidi="en-US"/>
    </w:rPr>
  </w:style>
  <w:style w:type="paragraph" w:styleId="affb">
    <w:name w:val="Document Map"/>
    <w:basedOn w:val="a4"/>
    <w:link w:val="Charf3"/>
    <w:uiPriority w:val="99"/>
    <w:semiHidden/>
    <w:unhideWhenUsed/>
    <w:rsid w:val="00467EAC"/>
    <w:pPr>
      <w:spacing w:after="200"/>
    </w:pPr>
    <w:rPr>
      <w:rFonts w:ascii="굴림" w:eastAsia="굴림" w:hAnsi="맑은 고딕" w:cs="Times New Roman"/>
      <w:kern w:val="0"/>
      <w:sz w:val="18"/>
      <w:szCs w:val="18"/>
      <w:lang w:eastAsia="en-US" w:bidi="en-US"/>
    </w:rPr>
  </w:style>
  <w:style w:type="character" w:customStyle="1" w:styleId="Charf3">
    <w:name w:val="문서 구조 Char"/>
    <w:basedOn w:val="a5"/>
    <w:link w:val="affb"/>
    <w:uiPriority w:val="99"/>
    <w:semiHidden/>
    <w:rsid w:val="00467EAC"/>
    <w:rPr>
      <w:rFonts w:ascii="굴림" w:eastAsia="굴림" w:hAnsi="맑은 고딕" w:cs="Times New Roman"/>
      <w:kern w:val="0"/>
      <w:sz w:val="18"/>
      <w:szCs w:val="18"/>
      <w:lang w:eastAsia="en-US" w:bidi="en-US"/>
    </w:rPr>
  </w:style>
  <w:style w:type="paragraph" w:styleId="affc">
    <w:name w:val="table of figures"/>
    <w:basedOn w:val="a4"/>
    <w:next w:val="a4"/>
    <w:uiPriority w:val="99"/>
    <w:rsid w:val="00467EAC"/>
    <w:pPr>
      <w:widowControl w:val="0"/>
      <w:wordWrap w:val="0"/>
      <w:autoSpaceDE w:val="0"/>
      <w:autoSpaceDN w:val="0"/>
      <w:spacing w:line="360" w:lineRule="auto"/>
      <w:ind w:left="400" w:hanging="400"/>
    </w:pPr>
    <w:rPr>
      <w:rFonts w:ascii="Times New Roman" w:eastAsia="맑은 고딕" w:hAnsi="Times New Roman" w:cs="Times New Roman"/>
      <w:smallCaps/>
      <w:szCs w:val="20"/>
    </w:rPr>
  </w:style>
  <w:style w:type="character" w:customStyle="1" w:styleId="Char8">
    <w:name w:val="표준 들여쓰기 Char"/>
    <w:aliases w:val="Normal Indent2 Char,A:TEXT2 Char,F:TEXT2 Char"/>
    <w:link w:val="afc"/>
    <w:rsid w:val="00467EAC"/>
    <w:rPr>
      <w:rFonts w:ascii="맑은 고딕" w:eastAsia="맑은 고딕" w:hAnsi="맑은 고딕" w:cs="Times New Roman"/>
      <w:kern w:val="0"/>
      <w:sz w:val="22"/>
      <w:lang w:eastAsia="en-US" w:bidi="en-US"/>
    </w:rPr>
  </w:style>
  <w:style w:type="paragraph" w:customStyle="1" w:styleId="11">
    <w:name w:val="표준글머리1"/>
    <w:basedOn w:val="afc"/>
    <w:link w:val="1Char0"/>
    <w:qFormat/>
    <w:rsid w:val="00467EAC"/>
    <w:pPr>
      <w:widowControl w:val="0"/>
      <w:numPr>
        <w:numId w:val="6"/>
      </w:numPr>
      <w:wordWrap w:val="0"/>
      <w:adjustRightInd w:val="0"/>
      <w:spacing w:after="120"/>
      <w:ind w:leftChars="0" w:left="0"/>
      <w:jc w:val="both"/>
      <w:textAlignment w:val="baseline"/>
    </w:pPr>
    <w:rPr>
      <w:rFonts w:ascii="Times New Roman" w:eastAsia="바탕" w:hAnsi="Times New Roman"/>
      <w:szCs w:val="20"/>
      <w:lang w:eastAsia="ko-KR" w:bidi="ar-SA"/>
    </w:rPr>
  </w:style>
  <w:style w:type="character" w:customStyle="1" w:styleId="1Char0">
    <w:name w:val="표준글머리1 Char"/>
    <w:link w:val="11"/>
    <w:rsid w:val="00467EAC"/>
    <w:rPr>
      <w:rFonts w:ascii="Times New Roman" w:eastAsia="바탕" w:hAnsi="Times New Roman" w:cs="Times New Roman"/>
      <w:kern w:val="0"/>
      <w:sz w:val="22"/>
      <w:szCs w:val="20"/>
    </w:rPr>
  </w:style>
  <w:style w:type="paragraph" w:customStyle="1" w:styleId="21">
    <w:name w:val="표준글머리2"/>
    <w:basedOn w:val="11"/>
    <w:qFormat/>
    <w:rsid w:val="00467EAC"/>
    <w:pPr>
      <w:numPr>
        <w:ilvl w:val="1"/>
      </w:numPr>
      <w:tabs>
        <w:tab w:val="num" w:pos="360"/>
      </w:tabs>
      <w:ind w:leftChars="515" w:left="1558" w:hanging="425"/>
    </w:pPr>
  </w:style>
  <w:style w:type="paragraph" w:customStyle="1" w:styleId="30">
    <w:name w:val="표준글머리3"/>
    <w:basedOn w:val="21"/>
    <w:qFormat/>
    <w:rsid w:val="00467EAC"/>
    <w:pPr>
      <w:numPr>
        <w:ilvl w:val="2"/>
      </w:numPr>
      <w:tabs>
        <w:tab w:val="num" w:pos="360"/>
      </w:tabs>
      <w:ind w:leftChars="644" w:left="1842" w:hanging="425"/>
    </w:pPr>
  </w:style>
  <w:style w:type="paragraph" w:customStyle="1" w:styleId="a0">
    <w:name w:val="표안아이템"/>
    <w:basedOn w:val="aa"/>
    <w:rsid w:val="00467EAC"/>
    <w:pPr>
      <w:numPr>
        <w:numId w:val="7"/>
      </w:numPr>
      <w:ind w:leftChars="0" w:left="0"/>
      <w:jc w:val="both"/>
    </w:pPr>
    <w:rPr>
      <w:rFonts w:ascii="Times New Roman" w:eastAsia="HY신명조" w:hAnsi="Times New Roman" w:cs="Times New Roman"/>
      <w:kern w:val="0"/>
      <w:sz w:val="22"/>
      <w:lang w:bidi="en-US"/>
    </w:rPr>
  </w:style>
  <w:style w:type="paragraph" w:customStyle="1" w:styleId="affd">
    <w:name w:val="표준 목록"/>
    <w:basedOn w:val="a0"/>
    <w:link w:val="Charf4"/>
    <w:rsid w:val="00467EAC"/>
    <w:pPr>
      <w:spacing w:line="360" w:lineRule="auto"/>
    </w:pPr>
    <w:rPr>
      <w:rFonts w:ascii="바탕" w:eastAsia="바탕" w:hAnsi="바탕"/>
    </w:rPr>
  </w:style>
  <w:style w:type="character" w:customStyle="1" w:styleId="Charf4">
    <w:name w:val="표준 목록 Char"/>
    <w:link w:val="affd"/>
    <w:rsid w:val="00467EAC"/>
    <w:rPr>
      <w:rFonts w:ascii="바탕" w:eastAsia="바탕" w:hAnsi="바탕" w:cs="Times New Roman"/>
      <w:kern w:val="0"/>
      <w:sz w:val="22"/>
      <w:lang w:bidi="en-US"/>
    </w:rPr>
  </w:style>
  <w:style w:type="table" w:customStyle="1" w:styleId="14">
    <w:name w:val="표 구분선1"/>
    <w:basedOn w:val="a6"/>
    <w:next w:val="a8"/>
    <w:uiPriority w:val="59"/>
    <w:rsid w:val="00467EAC"/>
    <w:pPr>
      <w:spacing w:line="240" w:lineRule="auto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4">
    <w:name w:val="표 구분선2"/>
    <w:basedOn w:val="a6"/>
    <w:next w:val="a8"/>
    <w:uiPriority w:val="59"/>
    <w:rsid w:val="00467EAC"/>
    <w:pPr>
      <w:spacing w:line="240" w:lineRule="auto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2">
    <w:name w:val="표 구분선3"/>
    <w:basedOn w:val="a6"/>
    <w:next w:val="a8"/>
    <w:uiPriority w:val="59"/>
    <w:rsid w:val="00467EAC"/>
    <w:pPr>
      <w:spacing w:line="240" w:lineRule="auto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표 구분선4"/>
    <w:basedOn w:val="a6"/>
    <w:next w:val="a8"/>
    <w:uiPriority w:val="59"/>
    <w:rsid w:val="00467EAC"/>
    <w:pPr>
      <w:spacing w:line="240" w:lineRule="auto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2">
    <w:name w:val="표 구분선5"/>
    <w:basedOn w:val="a6"/>
    <w:next w:val="a8"/>
    <w:uiPriority w:val="59"/>
    <w:rsid w:val="00467EAC"/>
    <w:pPr>
      <w:spacing w:line="240" w:lineRule="auto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1">
    <w:name w:val="표 구분선6"/>
    <w:basedOn w:val="a6"/>
    <w:next w:val="a8"/>
    <w:uiPriority w:val="59"/>
    <w:rsid w:val="00467EAC"/>
    <w:pPr>
      <w:spacing w:line="240" w:lineRule="auto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71">
    <w:name w:val="표 구분선7"/>
    <w:basedOn w:val="a6"/>
    <w:next w:val="a8"/>
    <w:uiPriority w:val="59"/>
    <w:rsid w:val="00467EAC"/>
    <w:pPr>
      <w:spacing w:line="240" w:lineRule="auto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81">
    <w:name w:val="표 구분선8"/>
    <w:basedOn w:val="a6"/>
    <w:next w:val="a8"/>
    <w:uiPriority w:val="59"/>
    <w:rsid w:val="00467EAC"/>
    <w:pPr>
      <w:spacing w:line="240" w:lineRule="auto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91">
    <w:name w:val="표 구분선9"/>
    <w:basedOn w:val="a6"/>
    <w:next w:val="a8"/>
    <w:uiPriority w:val="59"/>
    <w:rsid w:val="00467EAC"/>
    <w:pPr>
      <w:spacing w:line="240" w:lineRule="auto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00">
    <w:name w:val="표 구분선10"/>
    <w:basedOn w:val="a6"/>
    <w:next w:val="a8"/>
    <w:uiPriority w:val="59"/>
    <w:rsid w:val="00467EAC"/>
    <w:pPr>
      <w:spacing w:line="240" w:lineRule="auto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표 구분선11"/>
    <w:basedOn w:val="a6"/>
    <w:next w:val="a8"/>
    <w:uiPriority w:val="59"/>
    <w:rsid w:val="00467EAC"/>
    <w:pPr>
      <w:spacing w:line="240" w:lineRule="auto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5">
    <w:name w:val="연한 눈금1"/>
    <w:basedOn w:val="a6"/>
    <w:uiPriority w:val="62"/>
    <w:rsid w:val="00467EAC"/>
    <w:pPr>
      <w:spacing w:line="240" w:lineRule="auto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DengXian" w:eastAsia="DengXi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DengXian" w:eastAsia="DengXian" w:hAnsi="DengXi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DengXian" w:eastAsia="DengXian" w:hAnsi="DengXian" w:cs="Times New Roman"/>
        <w:b/>
        <w:bCs/>
      </w:rPr>
    </w:tblStylePr>
    <w:tblStylePr w:type="lastCol">
      <w:rPr>
        <w:rFonts w:ascii="DengXian" w:eastAsia="DengXi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fe">
    <w:name w:val="endnote text"/>
    <w:basedOn w:val="a4"/>
    <w:link w:val="Charf5"/>
    <w:uiPriority w:val="99"/>
    <w:semiHidden/>
    <w:unhideWhenUsed/>
    <w:rsid w:val="00467EAC"/>
    <w:pPr>
      <w:widowControl w:val="0"/>
      <w:wordWrap w:val="0"/>
      <w:autoSpaceDE w:val="0"/>
      <w:autoSpaceDN w:val="0"/>
      <w:snapToGrid w:val="0"/>
      <w:spacing w:line="240" w:lineRule="auto"/>
    </w:pPr>
    <w:rPr>
      <w:rFonts w:ascii="맑은 고딕" w:eastAsia="맑은 고딕" w:hAnsi="맑은 고딕" w:cs="Times New Roman"/>
    </w:rPr>
  </w:style>
  <w:style w:type="character" w:customStyle="1" w:styleId="Charf5">
    <w:name w:val="미주 텍스트 Char"/>
    <w:basedOn w:val="a5"/>
    <w:link w:val="affe"/>
    <w:uiPriority w:val="99"/>
    <w:semiHidden/>
    <w:rsid w:val="00467EAC"/>
    <w:rPr>
      <w:rFonts w:ascii="맑은 고딕" w:eastAsia="맑은 고딕" w:hAnsi="맑은 고딕" w:cs="Times New Roman"/>
    </w:rPr>
  </w:style>
  <w:style w:type="character" w:styleId="afff">
    <w:name w:val="endnote reference"/>
    <w:uiPriority w:val="99"/>
    <w:semiHidden/>
    <w:unhideWhenUsed/>
    <w:rsid w:val="00467EAC"/>
    <w:rPr>
      <w:vertAlign w:val="superscript"/>
    </w:rPr>
  </w:style>
  <w:style w:type="paragraph" w:styleId="a">
    <w:name w:val="List Bullet"/>
    <w:basedOn w:val="a4"/>
    <w:link w:val="Charf6"/>
    <w:rsid w:val="00467EAC"/>
    <w:pPr>
      <w:widowControl w:val="0"/>
      <w:numPr>
        <w:numId w:val="9"/>
      </w:numPr>
      <w:wordWrap w:val="0"/>
      <w:autoSpaceDE w:val="0"/>
      <w:autoSpaceDN w:val="0"/>
      <w:spacing w:line="240" w:lineRule="auto"/>
      <w:jc w:val="both"/>
    </w:pPr>
    <w:rPr>
      <w:rFonts w:ascii="맑은 고딕" w:eastAsia="맑은 고딕" w:hAnsi="맑은 고딕" w:cs="Times New Roman"/>
    </w:rPr>
  </w:style>
  <w:style w:type="paragraph" w:styleId="2">
    <w:name w:val="List Bullet 2"/>
    <w:basedOn w:val="a4"/>
    <w:rsid w:val="00467EAC"/>
    <w:pPr>
      <w:widowControl w:val="0"/>
      <w:numPr>
        <w:numId w:val="10"/>
      </w:numPr>
      <w:wordWrap w:val="0"/>
      <w:autoSpaceDE w:val="0"/>
      <w:autoSpaceDN w:val="0"/>
      <w:spacing w:line="240" w:lineRule="auto"/>
      <w:jc w:val="both"/>
    </w:pPr>
    <w:rPr>
      <w:rFonts w:ascii="맑은 고딕" w:eastAsia="맑은 고딕" w:hAnsi="맑은 고딕" w:cs="Times New Roman"/>
    </w:rPr>
  </w:style>
  <w:style w:type="character" w:customStyle="1" w:styleId="Charf6">
    <w:name w:val="글머리 기호 Char"/>
    <w:link w:val="a"/>
    <w:rsid w:val="00467EAC"/>
    <w:rPr>
      <w:rFonts w:ascii="맑은 고딕" w:eastAsia="맑은 고딕" w:hAnsi="맑은 고딕" w:cs="Times New Roman"/>
    </w:rPr>
  </w:style>
  <w:style w:type="paragraph" w:customStyle="1" w:styleId="25">
    <w:name w:val="스타일 글머리 기호 + 왼쪽:  2 글자"/>
    <w:basedOn w:val="a"/>
    <w:rsid w:val="00467EAC"/>
    <w:pPr>
      <w:ind w:left="200" w:firstLineChars="0" w:firstLine="0"/>
    </w:pPr>
    <w:rPr>
      <w:rFonts w:cs="바탕"/>
      <w:szCs w:val="20"/>
    </w:rPr>
  </w:style>
  <w:style w:type="numbering" w:customStyle="1" w:styleId="a3">
    <w:name w:val="스타일 글머리 기호"/>
    <w:basedOn w:val="a7"/>
    <w:rsid w:val="00467EAC"/>
    <w:pPr>
      <w:numPr>
        <w:numId w:val="11"/>
      </w:numPr>
    </w:pPr>
  </w:style>
  <w:style w:type="paragraph" w:customStyle="1" w:styleId="10">
    <w:name w:val="스타일 바탕글 + 첫 줄:  1 글자"/>
    <w:basedOn w:val="aff7"/>
    <w:rsid w:val="00467EAC"/>
    <w:pPr>
      <w:numPr>
        <w:numId w:val="12"/>
      </w:numPr>
      <w:tabs>
        <w:tab w:val="clear" w:pos="949"/>
      </w:tabs>
      <w:ind w:left="425" w:hanging="425"/>
    </w:pPr>
  </w:style>
  <w:style w:type="character" w:styleId="afff0">
    <w:name w:val="page number"/>
    <w:basedOn w:val="a5"/>
    <w:rsid w:val="00467EAC"/>
  </w:style>
  <w:style w:type="paragraph" w:customStyle="1" w:styleId="Abteilungsbezeichnung">
    <w:name w:val="Abteilungsbezeichnung"/>
    <w:basedOn w:val="a4"/>
    <w:next w:val="a4"/>
    <w:rsid w:val="00467EAC"/>
    <w:pPr>
      <w:wordWrap w:val="0"/>
      <w:overflowPunct w:val="0"/>
      <w:autoSpaceDE w:val="0"/>
      <w:autoSpaceDN w:val="0"/>
      <w:adjustRightInd w:val="0"/>
      <w:spacing w:before="240" w:after="240" w:line="240" w:lineRule="auto"/>
      <w:jc w:val="center"/>
      <w:textAlignment w:val="baseline"/>
    </w:pPr>
    <w:rPr>
      <w:rFonts w:ascii="Courier New" w:eastAsia="바탕체" w:hAnsi="Courier New" w:cs="Times New Roman"/>
      <w:kern w:val="0"/>
      <w:szCs w:val="20"/>
      <w:lang w:val="de-DE"/>
    </w:rPr>
  </w:style>
  <w:style w:type="paragraph" w:customStyle="1" w:styleId="16">
    <w:name w:val="기본1"/>
    <w:rsid w:val="00467EAC"/>
    <w:pPr>
      <w:spacing w:line="240" w:lineRule="auto"/>
    </w:pPr>
    <w:rPr>
      <w:rFonts w:ascii="Arial" w:eastAsia="Apple SD Gothic Neo" w:hAnsi="Arial" w:cs="Arial"/>
      <w:color w:val="000000"/>
      <w:kern w:val="0"/>
      <w:szCs w:val="20"/>
    </w:rPr>
  </w:style>
  <w:style w:type="paragraph" w:customStyle="1" w:styleId="26">
    <w:name w:val="목록 단락2"/>
    <w:basedOn w:val="a4"/>
    <w:rsid w:val="00467EAC"/>
    <w:pPr>
      <w:widowControl w:val="0"/>
      <w:wordWrap w:val="0"/>
      <w:autoSpaceDE w:val="0"/>
      <w:autoSpaceDN w:val="0"/>
      <w:spacing w:line="240" w:lineRule="auto"/>
      <w:ind w:leftChars="400" w:left="800"/>
      <w:jc w:val="both"/>
    </w:pPr>
    <w:rPr>
      <w:rFonts w:ascii="맑은 고딕" w:eastAsia="맑은 고딕" w:hAnsi="맑은 고딕" w:cs="Times New Roman"/>
    </w:rPr>
  </w:style>
  <w:style w:type="paragraph" w:styleId="53">
    <w:name w:val="List Bullet 5"/>
    <w:basedOn w:val="a4"/>
    <w:autoRedefine/>
    <w:uiPriority w:val="99"/>
    <w:semiHidden/>
    <w:unhideWhenUsed/>
    <w:rsid w:val="00467EAC"/>
    <w:pPr>
      <w:widowControl w:val="0"/>
      <w:tabs>
        <w:tab w:val="num" w:pos="786"/>
      </w:tabs>
      <w:wordWrap w:val="0"/>
      <w:autoSpaceDE w:val="0"/>
      <w:autoSpaceDN w:val="0"/>
      <w:adjustRightInd w:val="0"/>
      <w:spacing w:line="240" w:lineRule="auto"/>
      <w:ind w:left="786" w:hanging="360"/>
      <w:jc w:val="both"/>
    </w:pPr>
    <w:rPr>
      <w:rFonts w:ascii="MS Mincho" w:eastAsia="MS Gothic" w:hAnsi="Times New Roman" w:cs="Times New Roman"/>
      <w:color w:val="000000"/>
      <w:kern w:val="0"/>
      <w:szCs w:val="20"/>
      <w:lang w:eastAsia="ja-JP"/>
    </w:rPr>
  </w:style>
  <w:style w:type="character" w:customStyle="1" w:styleId="normaltextrun">
    <w:name w:val="normaltextrun"/>
    <w:basedOn w:val="a5"/>
    <w:rsid w:val="00435666"/>
  </w:style>
  <w:style w:type="character" w:customStyle="1" w:styleId="spellingerror">
    <w:name w:val="spellingerror"/>
    <w:basedOn w:val="a5"/>
    <w:rsid w:val="00BA5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2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jerous\Dropbox\(spid)%20MS%20Word%20&#54364;&#51456;%20&#49436;&#49885;.dot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b96ad8-cad7-4c3c-bcb9-7cad3ebe80f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CAAFA24831E834586BF2D39C38BF157" ma:contentTypeVersion="3" ma:contentTypeDescription="새 문서를 만듭니다." ma:contentTypeScope="" ma:versionID="6b9e8beb73a6a274b1a9508c43a427fc">
  <xsd:schema xmlns:xsd="http://www.w3.org/2001/XMLSchema" xmlns:xs="http://www.w3.org/2001/XMLSchema" xmlns:p="http://schemas.microsoft.com/office/2006/metadata/properties" xmlns:ns3="dab96ad8-cad7-4c3c-bcb9-7cad3ebe80f0" targetNamespace="http://schemas.microsoft.com/office/2006/metadata/properties" ma:root="true" ma:fieldsID="9ae919103be7c59452a4fb1222a00405" ns3:_="">
    <xsd:import namespace="dab96ad8-cad7-4c3c-bcb9-7cad3ebe80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96ad8-cad7-4c3c-bcb9-7cad3ebe8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21B054-CDF5-4BA2-BBCA-8AC37DE51D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CB3992-9958-4DAF-A0BF-B6308D9B6E1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D3FCAF-5750-4284-BF04-88710AE0A817}">
  <ds:schemaRefs>
    <ds:schemaRef ds:uri="http://schemas.microsoft.com/office/2006/metadata/properties"/>
    <ds:schemaRef ds:uri="http://schemas.microsoft.com/office/infopath/2007/PartnerControls"/>
    <ds:schemaRef ds:uri="dab96ad8-cad7-4c3c-bcb9-7cad3ebe80f0"/>
  </ds:schemaRefs>
</ds:datastoreItem>
</file>

<file path=customXml/itemProps4.xml><?xml version="1.0" encoding="utf-8"?>
<ds:datastoreItem xmlns:ds="http://schemas.openxmlformats.org/officeDocument/2006/customXml" ds:itemID="{381BD2DA-F8FB-4E7F-AEC6-222DCB67D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96ad8-cad7-4c3c-bcb9-7cad3ebe80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(spid) MS Word 표준 서식</Template>
  <TotalTime>826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ISO 26262 기능안전 표준 프로세스 자산 템플릿</vt:lpstr>
      <vt:lpstr>ISO 26262 기능안전 표준 프로세스 자산 템플릿</vt:lpstr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 26262 기능안전 표준 프로세스 자산 템플릿</dc:title>
  <dc:subject/>
  <dc:creator>UN00573</dc:creator>
  <cp:keywords>SPID;ISO 26262</cp:keywords>
  <dc:description/>
  <cp:lastModifiedBy>준현 고</cp:lastModifiedBy>
  <cp:revision>1</cp:revision>
  <cp:lastPrinted>2017-01-16T23:08:00Z</cp:lastPrinted>
  <dcterms:created xsi:type="dcterms:W3CDTF">2025-07-06T12:06:00Z</dcterms:created>
  <dcterms:modified xsi:type="dcterms:W3CDTF">2025-07-15T05:10:00Z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0x010100ECAAFA24831E834586BF2D39C38BF157</vt:lpwstr>
  </property>
</Properties>
</file>